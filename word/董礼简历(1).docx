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个人简历</w:t>
      </w:r>
    </w:p>
    <w:p>
      <w:pPr>
        <w:jc w:val="center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shape id="_x0000_i1025" o:spt="75" type="#_x0000_t75" style="height:3pt;width:457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</w:p>
    <w:p>
      <w:pPr>
        <w:rPr>
          <w:rStyle w:val="20"/>
          <w:rFonts w:ascii="微软雅黑" w:hAnsi="微软雅黑" w:eastAsia="微软雅黑"/>
          <w:b/>
          <w:sz w:val="24"/>
          <w:szCs w:val="24"/>
        </w:rPr>
      </w:pPr>
      <w:r>
        <w:rPr>
          <w:rStyle w:val="20"/>
          <w:rFonts w:hint="eastAsia" w:ascii="微软雅黑" w:hAnsi="微软雅黑" w:eastAsia="微软雅黑"/>
          <w:b/>
          <w:sz w:val="24"/>
          <w:szCs w:val="24"/>
        </w:rPr>
        <w:t>个人基本信息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姓名：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董礼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   </w:t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工作经验：三年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性别：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男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年龄：23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现住址：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徐州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籍贯：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江苏省徐州市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           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E-mail: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1076454380@qq.com</w:t>
      </w:r>
    </w:p>
    <w:p>
      <w:pPr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手机：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13218573474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ab/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ab/>
      </w:r>
    </w:p>
    <w:p>
      <w:pPr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shape id="_x0000_i1026" o:spt="75" type="#_x0000_t75" style="height:3pt;width:457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</w:p>
    <w:p>
      <w:pPr>
        <w:rPr>
          <w:rStyle w:val="20"/>
          <w:rFonts w:ascii="微软雅黑" w:hAnsi="微软雅黑" w:eastAsia="微软雅黑"/>
          <w:b/>
          <w:sz w:val="24"/>
          <w:szCs w:val="24"/>
        </w:rPr>
      </w:pPr>
      <w:r>
        <w:rPr>
          <w:rStyle w:val="20"/>
          <w:rFonts w:hint="eastAsia" w:ascii="微软雅黑" w:hAnsi="微软雅黑" w:eastAsia="微软雅黑"/>
          <w:b/>
          <w:sz w:val="24"/>
          <w:szCs w:val="24"/>
        </w:rPr>
        <w:t>教育背景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毕业院校：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三江学院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学历：本科</w:t>
      </w:r>
    </w:p>
    <w:p>
      <w:pPr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专业：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计算机科学与技术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kern w:val="0"/>
          <w:sz w:val="24"/>
          <w:szCs w:val="24"/>
        </w:rPr>
        <w:pict>
          <v:shape id="_x0000_i1027" o:spt="75" type="#_x0000_t75" style="height:3pt;width:457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</w:p>
    <w:p>
      <w:pPr>
        <w:rPr>
          <w:rStyle w:val="20"/>
          <w:rFonts w:ascii="微软雅黑" w:hAnsi="微软雅黑" w:eastAsia="微软雅黑"/>
          <w:b/>
          <w:sz w:val="28"/>
          <w:szCs w:val="28"/>
        </w:rPr>
      </w:pPr>
      <w:r>
        <w:rPr>
          <w:rStyle w:val="20"/>
          <w:rFonts w:hint="eastAsia" w:ascii="微软雅黑" w:hAnsi="微软雅黑" w:eastAsia="微软雅黑"/>
          <w:b/>
          <w:sz w:val="24"/>
          <w:szCs w:val="24"/>
        </w:rPr>
        <w:t>求职意向</w:t>
      </w:r>
      <w:r>
        <w:rPr>
          <w:rStyle w:val="20"/>
          <w:rFonts w:hint="eastAsia" w:ascii="微软雅黑" w:hAnsi="微软雅黑" w:eastAsia="微软雅黑"/>
          <w:b/>
          <w:sz w:val="24"/>
          <w:szCs w:val="24"/>
          <w:lang w:val="en-US" w:eastAsia="zh-CN"/>
        </w:rPr>
        <w:t xml:space="preserve">  </w:t>
      </w:r>
    </w:p>
    <w:p>
      <w:pPr>
        <w:pStyle w:val="7"/>
        <w:framePr w:hSpace="180" w:wrap="around" w:vAnchor="text" w:hAnchor="margin" w:y="4"/>
        <w:ind w:left="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求职岗位： WEB前端工程师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</w:t>
      </w:r>
    </w:p>
    <w:p>
      <w:pPr>
        <w:pStyle w:val="7"/>
        <w:framePr w:hSpace="180" w:wrap="around" w:vAnchor="text" w:hAnchor="margin" w:y="4"/>
        <w:ind w:left="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期望薪资：面议</w:t>
      </w:r>
    </w:p>
    <w:p>
      <w:pPr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shape id="_x0000_i1028" o:spt="75" type="#_x0000_t75" style="height:3pt;width:457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</w:p>
    <w:p>
      <w:pPr>
        <w:rPr>
          <w:rStyle w:val="20"/>
          <w:rFonts w:ascii="微软雅黑" w:hAnsi="微软雅黑" w:eastAsia="微软雅黑"/>
          <w:b/>
          <w:sz w:val="24"/>
          <w:szCs w:val="24"/>
        </w:rPr>
      </w:pPr>
      <w:r>
        <w:rPr>
          <w:rStyle w:val="20"/>
          <w:rFonts w:hint="eastAsia" w:ascii="微软雅黑" w:hAnsi="微软雅黑" w:eastAsia="微软雅黑"/>
          <w:b/>
          <w:sz w:val="24"/>
          <w:szCs w:val="24"/>
        </w:rPr>
        <w:t>专业技能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熟悉W3C标准，有良好的编码习惯，WEB语义化有深刻理解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熟练使用html5和css3，以及div+css，完成对页面的布局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熟练运用 js 以及jquery 库，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熟练使用vue,js,angularjs,react,js进行前后端分离，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熟练使用mui，熟悉weexh5+app制作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熟练微信小程序的制作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熟练使用echart等图表工具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了解PHP，mysql，ajax,json常用数据交互方法，能够完成前端页面与后台的数据交互</w:t>
      </w:r>
    </w:p>
    <w:p>
      <w:pPr>
        <w:pStyle w:val="21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有SVN，git使用经验</w:t>
      </w:r>
    </w:p>
    <w:p>
      <w:pPr>
        <w:pStyle w:val="21"/>
        <w:ind w:firstLine="0" w:firstLineChars="0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shape id="_x0000_i1029" o:spt="75" type="#_x0000_t75" style="height:3pt;width:457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</w:p>
    <w:p>
      <w:pPr>
        <w:rPr>
          <w:rStyle w:val="20"/>
          <w:rFonts w:ascii="微软雅黑" w:hAnsi="微软雅黑" w:eastAsia="微软雅黑"/>
          <w:b/>
          <w:sz w:val="24"/>
          <w:szCs w:val="24"/>
        </w:rPr>
      </w:pPr>
      <w:r>
        <w:rPr>
          <w:rStyle w:val="20"/>
          <w:rFonts w:hint="eastAsia" w:ascii="微软雅黑" w:hAnsi="微软雅黑" w:eastAsia="微软雅黑"/>
          <w:b/>
          <w:sz w:val="24"/>
          <w:szCs w:val="24"/>
        </w:rPr>
        <w:t>项目经验</w:t>
      </w:r>
      <w:r>
        <w:rPr>
          <w:rStyle w:val="20"/>
          <w:rFonts w:ascii="微软雅黑" w:hAnsi="微软雅黑" w:eastAsia="微软雅黑"/>
          <w:b/>
          <w:sz w:val="24"/>
          <w:szCs w:val="24"/>
        </w:rPr>
        <w:t xml:space="preserve"> 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 w:val="21"/>
          <w:szCs w:val="21"/>
        </w:rPr>
        <w:t>名   称</w:t>
      </w:r>
      <w:r>
        <w:rPr>
          <w:rFonts w:hint="eastAsia" w:asciiTheme="minorEastAsia" w:hAnsiTheme="minorEastAsia" w:eastAsiaTheme="minorEastAsia" w:cstheme="minorEastAsia"/>
          <w:b/>
          <w:kern w:val="0"/>
          <w:sz w:val="21"/>
          <w:szCs w:val="21"/>
          <w:lang w:val="en-US"/>
        </w:rPr>
        <w:t>:</w:t>
      </w:r>
      <w:r>
        <w:rPr>
          <w:rFonts w:hint="eastAsia" w:asciiTheme="minorEastAsia" w:hAnsiTheme="minorEastAsia" w:eastAsiaTheme="minorEastAsia" w:cstheme="minorEastAsia"/>
          <w:b/>
          <w:kern w:val="0"/>
          <w:sz w:val="21"/>
          <w:szCs w:val="21"/>
          <w:lang w:val="en-US" w:eastAsia="zh-CN"/>
        </w:rPr>
        <w:t xml:space="preserve"> 赶谷榜商城</w:t>
      </w:r>
    </w:p>
    <w:p>
      <w:pPr>
        <w:ind w:left="31680" w:hanging="1345" w:hangingChars="638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起止时间：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201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—201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</w:t>
      </w:r>
    </w:p>
    <w:p>
      <w:pPr>
        <w:ind w:left="31680" w:hanging="1345" w:hangingChars="638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开发技术：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h5plus,html,css,vue,jquery</w:t>
      </w:r>
    </w:p>
    <w:p>
      <w:pPr>
        <w:ind w:left="31680" w:hanging="1343" w:hangingChars="637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 xml:space="preserve">开发工具：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Hbuider</w:t>
      </w:r>
    </w:p>
    <w:p>
      <w:pPr>
        <w:ind w:left="31680" w:hanging="1160" w:hangingChars="55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开发人数：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人</w:t>
      </w:r>
    </w:p>
    <w:p>
      <w:pPr>
        <w:ind w:left="31680" w:hanging="990" w:hangingChars="550"/>
        <w:rPr>
          <w:rFonts w:hint="eastAsia" w:eastAsia="微软雅黑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项目职责：</w:t>
      </w:r>
      <w:r>
        <w:rPr>
          <w:rFonts w:ascii="微软雅黑" w:hAnsi="微软雅黑" w:eastAsia="微软雅黑" w:cs="Arial Unicode MS"/>
          <w:b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 Unicode MS"/>
          <w:b/>
          <w:sz w:val="18"/>
          <w:szCs w:val="18"/>
          <w:lang w:val="en-US" w:eastAsia="zh-CN"/>
        </w:rPr>
        <w:t>独立完成前端页面的制作，独立完成后台接口的调取</w:t>
      </w:r>
    </w:p>
    <w:p>
      <w:pPr>
        <w:ind w:left="31680" w:hanging="990" w:hangingChars="550"/>
        <w:rPr>
          <w:rFonts w:ascii="微软雅黑" w:hAnsi="微软雅黑" w:eastAsia="微软雅黑" w:cs="Arial Unicode MS"/>
          <w:sz w:val="18"/>
          <w:szCs w:val="18"/>
        </w:rPr>
      </w:pPr>
    </w:p>
    <w:p>
      <w:pPr>
        <w:ind w:left="31680" w:hanging="1320" w:hangingChars="550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shape id="_x0000_i1030" o:spt="75" type="#_x0000_t75" style="height:3pt;width:457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hint="eastAsia" w:ascii="宋体" w:eastAsia="宋体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Cs w:val="21"/>
        </w:rPr>
        <w:t>名</w:t>
      </w:r>
      <w:r>
        <w:rPr>
          <w:rFonts w:ascii="微软雅黑" w:hAnsi="微软雅黑" w:eastAsia="微软雅黑" w:cs="宋体"/>
          <w:b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>称：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  <w:lang w:val="en-US" w:eastAsia="zh-CN"/>
        </w:rPr>
        <w:t>优利乐商城</w:t>
      </w:r>
    </w:p>
    <w:p>
      <w:pPr>
        <w:ind w:left="31680" w:hanging="1149" w:hangingChars="638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起止时间：</w:t>
      </w:r>
      <w:r>
        <w:rPr>
          <w:rFonts w:ascii="微软雅黑" w:hAnsi="微软雅黑" w:eastAsia="微软雅黑" w:cs="Arial Unicode MS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201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</w:t>
      </w:r>
      <w:r>
        <w:rPr>
          <w:rFonts w:ascii="微软雅黑" w:hAnsi="微软雅黑" w:eastAsia="微软雅黑"/>
          <w:sz w:val="18"/>
          <w:szCs w:val="18"/>
        </w:rPr>
        <w:t>.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</w:t>
      </w:r>
      <w:r>
        <w:rPr>
          <w:rFonts w:ascii="微软雅黑" w:hAnsi="微软雅黑" w:eastAsia="微软雅黑"/>
          <w:sz w:val="18"/>
          <w:szCs w:val="18"/>
        </w:rPr>
        <w:t>—201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8.6</w:t>
      </w:r>
    </w:p>
    <w:p>
      <w:pPr>
        <w:ind w:left="31680" w:hanging="1149" w:hangingChars="638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开发技术：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h5plus,html,css,vue,jquery</w:t>
      </w:r>
    </w:p>
    <w:p>
      <w:pPr>
        <w:ind w:left="31680" w:hanging="1147" w:hangingChars="637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开发工具：</w:t>
      </w:r>
      <w:r>
        <w:rPr>
          <w:rFonts w:ascii="微软雅黑" w:hAnsi="微软雅黑" w:eastAsia="微软雅黑" w:cs="Arial Unicode MS"/>
          <w:sz w:val="18"/>
          <w:szCs w:val="18"/>
        </w:rPr>
        <w:t>Hbuider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开发人数：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人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项目职责：</w:t>
      </w:r>
      <w:r>
        <w:rPr>
          <w:rFonts w:ascii="微软雅黑" w:hAnsi="微软雅黑" w:eastAsia="微软雅黑" w:cs="Arial Unicode MS"/>
          <w:b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 Unicode MS"/>
          <w:b/>
          <w:sz w:val="18"/>
          <w:szCs w:val="18"/>
          <w:lang w:val="en-US" w:eastAsia="zh-CN"/>
        </w:rPr>
        <w:t>独立完成前端页面的制作，独立完成后台接口的调取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shape id="_x0000_i1031" o:spt="75" type="#_x0000_t75" style="height:3pt;width:457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 w:val="21"/>
          <w:szCs w:val="21"/>
        </w:rPr>
        <w:t>名   称：</w:t>
      </w:r>
      <w:r>
        <w:rPr>
          <w:rFonts w:hint="eastAsia" w:asciiTheme="minorEastAsia" w:hAnsiTheme="minorEastAsia" w:eastAsiaTheme="minorEastAsia" w:cstheme="minorEastAsia"/>
          <w:b/>
          <w:kern w:val="0"/>
          <w:sz w:val="21"/>
          <w:szCs w:val="21"/>
          <w:lang w:val="en-US" w:eastAsia="zh-CN"/>
        </w:rPr>
        <w:t>陆陆捌打车</w:t>
      </w:r>
    </w:p>
    <w:p>
      <w:pPr>
        <w:ind w:left="31680" w:hanging="1345" w:hangingChars="638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起止时间：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201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—201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</w:p>
    <w:p>
      <w:pPr>
        <w:ind w:left="31680" w:hanging="1345" w:hangingChars="638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开发技术：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h5plus,html,css,vue,jquery</w:t>
      </w:r>
    </w:p>
    <w:p>
      <w:pPr>
        <w:ind w:left="31680" w:hanging="1343" w:hangingChars="637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开发工具: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Hbuider</w:t>
      </w:r>
    </w:p>
    <w:p>
      <w:pPr>
        <w:ind w:left="31680" w:hanging="1160" w:hangingChars="55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开发人数：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人</w:t>
      </w:r>
    </w:p>
    <w:p>
      <w:pPr>
        <w:ind w:left="31680" w:hanging="1160" w:hangingChars="550"/>
        <w:rPr>
          <w:rFonts w:hint="eastAsia" w:eastAsia="微软雅黑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项目职责：</w:t>
      </w:r>
      <w:r>
        <w:rPr>
          <w:rFonts w:hint="eastAsia" w:ascii="微软雅黑" w:hAnsi="微软雅黑" w:eastAsia="微软雅黑" w:cs="Arial Unicode MS"/>
          <w:b/>
          <w:sz w:val="18"/>
          <w:szCs w:val="18"/>
          <w:lang w:val="en-US" w:eastAsia="zh-CN"/>
        </w:rPr>
        <w:t>独立完成前端页面的制作，独立完成后台接口的调取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32A8B"/>
    <w:multiLevelType w:val="multilevel"/>
    <w:tmpl w:val="66B32A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1CF7"/>
    <w:rsid w:val="00003261"/>
    <w:rsid w:val="00005563"/>
    <w:rsid w:val="000363E7"/>
    <w:rsid w:val="000426A2"/>
    <w:rsid w:val="00043353"/>
    <w:rsid w:val="00045284"/>
    <w:rsid w:val="00053C06"/>
    <w:rsid w:val="000541AC"/>
    <w:rsid w:val="0006622D"/>
    <w:rsid w:val="0007332C"/>
    <w:rsid w:val="0007630E"/>
    <w:rsid w:val="0007719F"/>
    <w:rsid w:val="000800AF"/>
    <w:rsid w:val="0009011D"/>
    <w:rsid w:val="000A10D8"/>
    <w:rsid w:val="000A1853"/>
    <w:rsid w:val="000C423D"/>
    <w:rsid w:val="000D15C1"/>
    <w:rsid w:val="000D4B2E"/>
    <w:rsid w:val="000D68F2"/>
    <w:rsid w:val="000F67F9"/>
    <w:rsid w:val="000F6A9F"/>
    <w:rsid w:val="00114AA7"/>
    <w:rsid w:val="00117E0C"/>
    <w:rsid w:val="0013739C"/>
    <w:rsid w:val="00147BC1"/>
    <w:rsid w:val="00176578"/>
    <w:rsid w:val="001819C2"/>
    <w:rsid w:val="00190645"/>
    <w:rsid w:val="001C44A8"/>
    <w:rsid w:val="001D7E17"/>
    <w:rsid w:val="001E04A0"/>
    <w:rsid w:val="001E722A"/>
    <w:rsid w:val="001E7398"/>
    <w:rsid w:val="001F5300"/>
    <w:rsid w:val="00220E72"/>
    <w:rsid w:val="00221EE5"/>
    <w:rsid w:val="00223F76"/>
    <w:rsid w:val="002355A0"/>
    <w:rsid w:val="00242324"/>
    <w:rsid w:val="0025259D"/>
    <w:rsid w:val="002563CA"/>
    <w:rsid w:val="002613AD"/>
    <w:rsid w:val="00276093"/>
    <w:rsid w:val="002A6D28"/>
    <w:rsid w:val="002B6088"/>
    <w:rsid w:val="002D1385"/>
    <w:rsid w:val="002D60B3"/>
    <w:rsid w:val="002E65D9"/>
    <w:rsid w:val="00305607"/>
    <w:rsid w:val="003128E9"/>
    <w:rsid w:val="0034054B"/>
    <w:rsid w:val="00341AA7"/>
    <w:rsid w:val="00347B9D"/>
    <w:rsid w:val="00366EEE"/>
    <w:rsid w:val="00376D78"/>
    <w:rsid w:val="00392037"/>
    <w:rsid w:val="00397E5C"/>
    <w:rsid w:val="003A4592"/>
    <w:rsid w:val="003C26E9"/>
    <w:rsid w:val="003C3C0F"/>
    <w:rsid w:val="003C405C"/>
    <w:rsid w:val="003C6FE6"/>
    <w:rsid w:val="003D7F7B"/>
    <w:rsid w:val="003E03D5"/>
    <w:rsid w:val="003E6661"/>
    <w:rsid w:val="0042697A"/>
    <w:rsid w:val="00431687"/>
    <w:rsid w:val="004528D3"/>
    <w:rsid w:val="00455DD0"/>
    <w:rsid w:val="00461353"/>
    <w:rsid w:val="00465265"/>
    <w:rsid w:val="00467DB2"/>
    <w:rsid w:val="004743E7"/>
    <w:rsid w:val="00475C5F"/>
    <w:rsid w:val="00480180"/>
    <w:rsid w:val="004837BB"/>
    <w:rsid w:val="0049773F"/>
    <w:rsid w:val="004A3CB2"/>
    <w:rsid w:val="004B3507"/>
    <w:rsid w:val="004E0EF4"/>
    <w:rsid w:val="004E690A"/>
    <w:rsid w:val="004F3788"/>
    <w:rsid w:val="005020F6"/>
    <w:rsid w:val="00555E84"/>
    <w:rsid w:val="00564A74"/>
    <w:rsid w:val="005665E4"/>
    <w:rsid w:val="005767C1"/>
    <w:rsid w:val="00587BE8"/>
    <w:rsid w:val="0059049C"/>
    <w:rsid w:val="0059766F"/>
    <w:rsid w:val="005A2801"/>
    <w:rsid w:val="005C6F00"/>
    <w:rsid w:val="005E07FF"/>
    <w:rsid w:val="005F2D1B"/>
    <w:rsid w:val="00600DD7"/>
    <w:rsid w:val="00605CB8"/>
    <w:rsid w:val="006315B7"/>
    <w:rsid w:val="00635572"/>
    <w:rsid w:val="006369A9"/>
    <w:rsid w:val="00642499"/>
    <w:rsid w:val="00642B3B"/>
    <w:rsid w:val="0064564D"/>
    <w:rsid w:val="00667B36"/>
    <w:rsid w:val="006760C9"/>
    <w:rsid w:val="00681AFA"/>
    <w:rsid w:val="006964F8"/>
    <w:rsid w:val="006978CB"/>
    <w:rsid w:val="006A5490"/>
    <w:rsid w:val="006B0000"/>
    <w:rsid w:val="006B2CAE"/>
    <w:rsid w:val="006D4857"/>
    <w:rsid w:val="006D7921"/>
    <w:rsid w:val="006E3DA5"/>
    <w:rsid w:val="006F2BFD"/>
    <w:rsid w:val="00710865"/>
    <w:rsid w:val="00712C24"/>
    <w:rsid w:val="00713597"/>
    <w:rsid w:val="0071566E"/>
    <w:rsid w:val="0071659B"/>
    <w:rsid w:val="00721C2C"/>
    <w:rsid w:val="00723447"/>
    <w:rsid w:val="00750D85"/>
    <w:rsid w:val="00754983"/>
    <w:rsid w:val="00757865"/>
    <w:rsid w:val="00764122"/>
    <w:rsid w:val="0076534F"/>
    <w:rsid w:val="00785496"/>
    <w:rsid w:val="007936D2"/>
    <w:rsid w:val="007A3DA2"/>
    <w:rsid w:val="007A7ED7"/>
    <w:rsid w:val="007B17E2"/>
    <w:rsid w:val="007B2DAB"/>
    <w:rsid w:val="007B5F71"/>
    <w:rsid w:val="007C16F1"/>
    <w:rsid w:val="007C4A1D"/>
    <w:rsid w:val="007C7A98"/>
    <w:rsid w:val="007F1DB5"/>
    <w:rsid w:val="0081466C"/>
    <w:rsid w:val="0084600E"/>
    <w:rsid w:val="0088087A"/>
    <w:rsid w:val="0088740A"/>
    <w:rsid w:val="008B3DC0"/>
    <w:rsid w:val="008D1A3D"/>
    <w:rsid w:val="008E6922"/>
    <w:rsid w:val="008E7A2C"/>
    <w:rsid w:val="008F291C"/>
    <w:rsid w:val="008F73A5"/>
    <w:rsid w:val="008F76F1"/>
    <w:rsid w:val="00907585"/>
    <w:rsid w:val="009345AA"/>
    <w:rsid w:val="00945FE5"/>
    <w:rsid w:val="00952AE5"/>
    <w:rsid w:val="00957C86"/>
    <w:rsid w:val="00975F61"/>
    <w:rsid w:val="009C07B7"/>
    <w:rsid w:val="009C2673"/>
    <w:rsid w:val="009C3F58"/>
    <w:rsid w:val="00A14C8D"/>
    <w:rsid w:val="00A25F48"/>
    <w:rsid w:val="00A2607D"/>
    <w:rsid w:val="00A3301E"/>
    <w:rsid w:val="00A601D5"/>
    <w:rsid w:val="00A67E95"/>
    <w:rsid w:val="00A74E73"/>
    <w:rsid w:val="00A85BB2"/>
    <w:rsid w:val="00A95D15"/>
    <w:rsid w:val="00AF307B"/>
    <w:rsid w:val="00B008E0"/>
    <w:rsid w:val="00B018C2"/>
    <w:rsid w:val="00B11912"/>
    <w:rsid w:val="00B12FFC"/>
    <w:rsid w:val="00B30763"/>
    <w:rsid w:val="00B33757"/>
    <w:rsid w:val="00B45E51"/>
    <w:rsid w:val="00B562E4"/>
    <w:rsid w:val="00B56E29"/>
    <w:rsid w:val="00B63709"/>
    <w:rsid w:val="00B73D6D"/>
    <w:rsid w:val="00B84C96"/>
    <w:rsid w:val="00B863D9"/>
    <w:rsid w:val="00B875CA"/>
    <w:rsid w:val="00B90D5C"/>
    <w:rsid w:val="00BF202B"/>
    <w:rsid w:val="00C13B5D"/>
    <w:rsid w:val="00C25257"/>
    <w:rsid w:val="00C37FFA"/>
    <w:rsid w:val="00C4164D"/>
    <w:rsid w:val="00C60EFA"/>
    <w:rsid w:val="00C80EC0"/>
    <w:rsid w:val="00C8553D"/>
    <w:rsid w:val="00CA206D"/>
    <w:rsid w:val="00CB2E8A"/>
    <w:rsid w:val="00CB5684"/>
    <w:rsid w:val="00CC2DA6"/>
    <w:rsid w:val="00CC5554"/>
    <w:rsid w:val="00CD07E0"/>
    <w:rsid w:val="00CD3D71"/>
    <w:rsid w:val="00CD6A29"/>
    <w:rsid w:val="00CE3BD0"/>
    <w:rsid w:val="00CE4AEA"/>
    <w:rsid w:val="00CE5905"/>
    <w:rsid w:val="00CF6E83"/>
    <w:rsid w:val="00D13C06"/>
    <w:rsid w:val="00D13F07"/>
    <w:rsid w:val="00D15F7F"/>
    <w:rsid w:val="00D22D4A"/>
    <w:rsid w:val="00D5735D"/>
    <w:rsid w:val="00D65E43"/>
    <w:rsid w:val="00D70657"/>
    <w:rsid w:val="00D7384C"/>
    <w:rsid w:val="00D80362"/>
    <w:rsid w:val="00D857C7"/>
    <w:rsid w:val="00D928F2"/>
    <w:rsid w:val="00DB0858"/>
    <w:rsid w:val="00DB5264"/>
    <w:rsid w:val="00DD3123"/>
    <w:rsid w:val="00E0055F"/>
    <w:rsid w:val="00E1108F"/>
    <w:rsid w:val="00E15C6F"/>
    <w:rsid w:val="00E52577"/>
    <w:rsid w:val="00E9568B"/>
    <w:rsid w:val="00E95E09"/>
    <w:rsid w:val="00E96732"/>
    <w:rsid w:val="00EA4D78"/>
    <w:rsid w:val="00EA5674"/>
    <w:rsid w:val="00EA7592"/>
    <w:rsid w:val="00EB5319"/>
    <w:rsid w:val="00EC3AFE"/>
    <w:rsid w:val="00EE4A83"/>
    <w:rsid w:val="00F07E68"/>
    <w:rsid w:val="00F1554A"/>
    <w:rsid w:val="00F21C0B"/>
    <w:rsid w:val="00F620DA"/>
    <w:rsid w:val="00F62772"/>
    <w:rsid w:val="00F6315D"/>
    <w:rsid w:val="00F72A3A"/>
    <w:rsid w:val="00F9132D"/>
    <w:rsid w:val="00FA1CF7"/>
    <w:rsid w:val="00FA4727"/>
    <w:rsid w:val="00FE0360"/>
    <w:rsid w:val="00FE43DF"/>
    <w:rsid w:val="00FF1AFE"/>
    <w:rsid w:val="02A73C19"/>
    <w:rsid w:val="0528691F"/>
    <w:rsid w:val="054F1BFC"/>
    <w:rsid w:val="061F56A5"/>
    <w:rsid w:val="06217F9B"/>
    <w:rsid w:val="06433150"/>
    <w:rsid w:val="064F5058"/>
    <w:rsid w:val="065A4E34"/>
    <w:rsid w:val="07E265AE"/>
    <w:rsid w:val="086E2BDC"/>
    <w:rsid w:val="0AF773F8"/>
    <w:rsid w:val="0C3E64D9"/>
    <w:rsid w:val="0CD45814"/>
    <w:rsid w:val="0CE11DE3"/>
    <w:rsid w:val="0E5470FC"/>
    <w:rsid w:val="0F6704AD"/>
    <w:rsid w:val="104414FD"/>
    <w:rsid w:val="1082566B"/>
    <w:rsid w:val="11E2153D"/>
    <w:rsid w:val="11FC7242"/>
    <w:rsid w:val="12324CE2"/>
    <w:rsid w:val="12B852CF"/>
    <w:rsid w:val="137B7E1A"/>
    <w:rsid w:val="14857B22"/>
    <w:rsid w:val="16065ACE"/>
    <w:rsid w:val="161354E8"/>
    <w:rsid w:val="16C03FC2"/>
    <w:rsid w:val="16F10442"/>
    <w:rsid w:val="17073E67"/>
    <w:rsid w:val="175825EF"/>
    <w:rsid w:val="188C37D8"/>
    <w:rsid w:val="18A77D28"/>
    <w:rsid w:val="19017C06"/>
    <w:rsid w:val="19D467BD"/>
    <w:rsid w:val="19FF6D08"/>
    <w:rsid w:val="1C116AC7"/>
    <w:rsid w:val="1EA933FD"/>
    <w:rsid w:val="1F8A4EBE"/>
    <w:rsid w:val="1FDB55ED"/>
    <w:rsid w:val="1FE54326"/>
    <w:rsid w:val="218C591D"/>
    <w:rsid w:val="219B0CC5"/>
    <w:rsid w:val="22763F8C"/>
    <w:rsid w:val="22824A50"/>
    <w:rsid w:val="23A850FF"/>
    <w:rsid w:val="25546F50"/>
    <w:rsid w:val="26781021"/>
    <w:rsid w:val="279A270A"/>
    <w:rsid w:val="28C86D5C"/>
    <w:rsid w:val="28EC28B6"/>
    <w:rsid w:val="29C2354C"/>
    <w:rsid w:val="2A300EA9"/>
    <w:rsid w:val="2A8A12F6"/>
    <w:rsid w:val="2B6C4BD3"/>
    <w:rsid w:val="2B707433"/>
    <w:rsid w:val="2C024E0B"/>
    <w:rsid w:val="2C4958B7"/>
    <w:rsid w:val="2C7156F5"/>
    <w:rsid w:val="2CCA19F7"/>
    <w:rsid w:val="2D5A5F17"/>
    <w:rsid w:val="2D9421E1"/>
    <w:rsid w:val="2DDA0F6C"/>
    <w:rsid w:val="2DEE4968"/>
    <w:rsid w:val="2DF02C10"/>
    <w:rsid w:val="2E822FAC"/>
    <w:rsid w:val="2EAA46F4"/>
    <w:rsid w:val="2EE30A85"/>
    <w:rsid w:val="2F4047CF"/>
    <w:rsid w:val="2F957FAA"/>
    <w:rsid w:val="2FAB74E1"/>
    <w:rsid w:val="30B37634"/>
    <w:rsid w:val="310F75E9"/>
    <w:rsid w:val="313B3748"/>
    <w:rsid w:val="31DB46FF"/>
    <w:rsid w:val="31DE45C1"/>
    <w:rsid w:val="32166ED3"/>
    <w:rsid w:val="323E44E7"/>
    <w:rsid w:val="325427A5"/>
    <w:rsid w:val="3280732D"/>
    <w:rsid w:val="32D916A8"/>
    <w:rsid w:val="333F72D0"/>
    <w:rsid w:val="335D1B60"/>
    <w:rsid w:val="33A90EF2"/>
    <w:rsid w:val="344333B7"/>
    <w:rsid w:val="348173E0"/>
    <w:rsid w:val="35341E00"/>
    <w:rsid w:val="358332BA"/>
    <w:rsid w:val="35937B9A"/>
    <w:rsid w:val="35967F54"/>
    <w:rsid w:val="35DC304A"/>
    <w:rsid w:val="36182ACE"/>
    <w:rsid w:val="381C2F00"/>
    <w:rsid w:val="3A0C68E0"/>
    <w:rsid w:val="3A2B5B93"/>
    <w:rsid w:val="3A9C3113"/>
    <w:rsid w:val="3A9C31B2"/>
    <w:rsid w:val="3B6F0C47"/>
    <w:rsid w:val="3C0E53D1"/>
    <w:rsid w:val="3C20005D"/>
    <w:rsid w:val="3C210890"/>
    <w:rsid w:val="3C2937B0"/>
    <w:rsid w:val="3C834217"/>
    <w:rsid w:val="3D31747C"/>
    <w:rsid w:val="40163204"/>
    <w:rsid w:val="40FF326C"/>
    <w:rsid w:val="414A2AA1"/>
    <w:rsid w:val="41B96462"/>
    <w:rsid w:val="41CB7C4E"/>
    <w:rsid w:val="42177030"/>
    <w:rsid w:val="425B3F2B"/>
    <w:rsid w:val="42693F4D"/>
    <w:rsid w:val="43300B63"/>
    <w:rsid w:val="43454BD3"/>
    <w:rsid w:val="43A27887"/>
    <w:rsid w:val="4407478E"/>
    <w:rsid w:val="45D22247"/>
    <w:rsid w:val="46BB6A11"/>
    <w:rsid w:val="47073796"/>
    <w:rsid w:val="47C016E8"/>
    <w:rsid w:val="485C7DBF"/>
    <w:rsid w:val="48E7382B"/>
    <w:rsid w:val="48EA43B8"/>
    <w:rsid w:val="48F82BD8"/>
    <w:rsid w:val="49F77C45"/>
    <w:rsid w:val="4A8720D9"/>
    <w:rsid w:val="4AB078FF"/>
    <w:rsid w:val="4B15132F"/>
    <w:rsid w:val="4BC35CC6"/>
    <w:rsid w:val="4CBA32B4"/>
    <w:rsid w:val="4CDF463E"/>
    <w:rsid w:val="4CF92130"/>
    <w:rsid w:val="4D487C4A"/>
    <w:rsid w:val="4D913242"/>
    <w:rsid w:val="4DB25015"/>
    <w:rsid w:val="4DDD24A4"/>
    <w:rsid w:val="4EC5059E"/>
    <w:rsid w:val="4EC77CED"/>
    <w:rsid w:val="4F58616B"/>
    <w:rsid w:val="4FBF2576"/>
    <w:rsid w:val="512224E6"/>
    <w:rsid w:val="513B3EC6"/>
    <w:rsid w:val="523934A1"/>
    <w:rsid w:val="52472980"/>
    <w:rsid w:val="527C6BD3"/>
    <w:rsid w:val="52C75FE1"/>
    <w:rsid w:val="5311332B"/>
    <w:rsid w:val="534D267C"/>
    <w:rsid w:val="535B7379"/>
    <w:rsid w:val="53C33156"/>
    <w:rsid w:val="54E02B70"/>
    <w:rsid w:val="555E6B07"/>
    <w:rsid w:val="559E08A2"/>
    <w:rsid w:val="55E222F5"/>
    <w:rsid w:val="56E05A38"/>
    <w:rsid w:val="57114442"/>
    <w:rsid w:val="58450D67"/>
    <w:rsid w:val="5886742A"/>
    <w:rsid w:val="589447DA"/>
    <w:rsid w:val="58A71D3C"/>
    <w:rsid w:val="59652B48"/>
    <w:rsid w:val="5A203489"/>
    <w:rsid w:val="5A9B5397"/>
    <w:rsid w:val="5B1C69F0"/>
    <w:rsid w:val="5B351579"/>
    <w:rsid w:val="5B7A697D"/>
    <w:rsid w:val="5B8D1ECD"/>
    <w:rsid w:val="5CED1709"/>
    <w:rsid w:val="5D7A207F"/>
    <w:rsid w:val="5F3F2504"/>
    <w:rsid w:val="5F4E60B1"/>
    <w:rsid w:val="60000A1C"/>
    <w:rsid w:val="618A5DE0"/>
    <w:rsid w:val="61BF1F4D"/>
    <w:rsid w:val="61C40932"/>
    <w:rsid w:val="62D312D8"/>
    <w:rsid w:val="631C4126"/>
    <w:rsid w:val="63716C78"/>
    <w:rsid w:val="63D3630C"/>
    <w:rsid w:val="64B707A5"/>
    <w:rsid w:val="64EC54B8"/>
    <w:rsid w:val="65AA1E9F"/>
    <w:rsid w:val="66367977"/>
    <w:rsid w:val="66381DED"/>
    <w:rsid w:val="67036A96"/>
    <w:rsid w:val="68067243"/>
    <w:rsid w:val="680B3E89"/>
    <w:rsid w:val="689A4937"/>
    <w:rsid w:val="6A367F62"/>
    <w:rsid w:val="6A94450E"/>
    <w:rsid w:val="6B184166"/>
    <w:rsid w:val="6B91189F"/>
    <w:rsid w:val="6BD14F95"/>
    <w:rsid w:val="6DC57AA2"/>
    <w:rsid w:val="6ECF6865"/>
    <w:rsid w:val="6F9958DF"/>
    <w:rsid w:val="70084711"/>
    <w:rsid w:val="71770C0A"/>
    <w:rsid w:val="71784C8A"/>
    <w:rsid w:val="717A0374"/>
    <w:rsid w:val="71E220F3"/>
    <w:rsid w:val="727E2A37"/>
    <w:rsid w:val="76BB4577"/>
    <w:rsid w:val="772B7EAB"/>
    <w:rsid w:val="77853C1F"/>
    <w:rsid w:val="779B25FB"/>
    <w:rsid w:val="77E157CA"/>
    <w:rsid w:val="77F627C8"/>
    <w:rsid w:val="798D57C0"/>
    <w:rsid w:val="7A1B4B4C"/>
    <w:rsid w:val="7B4E3CD6"/>
    <w:rsid w:val="7B8769A1"/>
    <w:rsid w:val="7BDE3A03"/>
    <w:rsid w:val="7C3D2994"/>
    <w:rsid w:val="7C6E7278"/>
    <w:rsid w:val="7CC23F19"/>
    <w:rsid w:val="7D286222"/>
    <w:rsid w:val="7D2F0376"/>
    <w:rsid w:val="7D43322A"/>
    <w:rsid w:val="7FD1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qFormat="1" w:unhideWhenUsed="0" w:uiPriority="99" w:semiHidden="0" w:name="Body Text Indent 3"/>
    <w:lsdException w:uiPriority="99" w:name="Block Text" w:locked="1"/>
    <w:lsdException w:qFormat="1" w:unhideWhenUsed="0" w:uiPriority="99" w:name="Hyperlink"/>
    <w:lsdException w:uiPriority="99" w:name="FollowedHyperlink" w:locked="1"/>
    <w:lsdException w:qFormat="1" w:unhideWhenUsed="0" w:uiPriority="99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3">
    <w:name w:val="heading 5"/>
    <w:basedOn w:val="1"/>
    <w:next w:val="1"/>
    <w:link w:val="14"/>
    <w:qFormat/>
    <w:uiPriority w:val="99"/>
    <w:pPr>
      <w:widowControl/>
      <w:spacing w:before="100" w:beforeAutospacing="1" w:after="100" w:afterAutospacing="1"/>
      <w:jc w:val="left"/>
      <w:outlineLvl w:val="4"/>
    </w:pPr>
    <w:rPr>
      <w:rFonts w:ascii="宋体" w:hAnsi="宋体"/>
      <w:b/>
      <w:bCs/>
      <w:kern w:val="0"/>
      <w:sz w:val="20"/>
      <w:szCs w:val="20"/>
    </w:rPr>
  </w:style>
  <w:style w:type="paragraph" w:styleId="4">
    <w:name w:val="heading 6"/>
    <w:basedOn w:val="1"/>
    <w:next w:val="1"/>
    <w:link w:val="15"/>
    <w:qFormat/>
    <w:uiPriority w:val="99"/>
    <w:pPr>
      <w:widowControl/>
      <w:spacing w:before="100" w:beforeAutospacing="1" w:after="100" w:afterAutospacing="1"/>
      <w:jc w:val="left"/>
      <w:outlineLvl w:val="5"/>
    </w:pPr>
    <w:rPr>
      <w:rFonts w:ascii="宋体" w:hAnsi="宋体"/>
      <w:b/>
      <w:bCs/>
      <w:kern w:val="0"/>
      <w:sz w:val="15"/>
      <w:szCs w:val="15"/>
    </w:rPr>
  </w:style>
  <w:style w:type="character" w:default="1" w:styleId="9">
    <w:name w:val="Default Paragraph Font"/>
    <w:semiHidden/>
    <w:qFormat/>
    <w:uiPriority w:val="99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6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7">
    <w:name w:val="Body Text Indent 3"/>
    <w:basedOn w:val="1"/>
    <w:link w:val="18"/>
    <w:qFormat/>
    <w:uiPriority w:val="99"/>
    <w:pPr>
      <w:widowControl/>
      <w:spacing w:after="120"/>
      <w:ind w:left="420" w:leftChars="200"/>
      <w:jc w:val="left"/>
    </w:pPr>
    <w:rPr>
      <w:rFonts w:ascii="Book Antiqua" w:hAnsi="Book Antiqua"/>
      <w:kern w:val="0"/>
      <w:sz w:val="16"/>
      <w:szCs w:val="16"/>
    </w:rPr>
  </w:style>
  <w:style w:type="paragraph" w:styleId="8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Strong"/>
    <w:basedOn w:val="9"/>
    <w:qFormat/>
    <w:uiPriority w:val="99"/>
    <w:rPr>
      <w:rFonts w:cs="Times New Roman"/>
      <w:b/>
    </w:rPr>
  </w:style>
  <w:style w:type="character" w:styleId="11">
    <w:name w:val="Hyperlink"/>
    <w:basedOn w:val="9"/>
    <w:semiHidden/>
    <w:qFormat/>
    <w:uiPriority w:val="99"/>
    <w:rPr>
      <w:rFonts w:cs="Times New Roman"/>
      <w:color w:val="0000FF"/>
      <w:u w:val="single"/>
    </w:rPr>
  </w:style>
  <w:style w:type="character" w:customStyle="1" w:styleId="13">
    <w:name w:val="Heading 1 Char"/>
    <w:basedOn w:val="9"/>
    <w:link w:val="2"/>
    <w:qFormat/>
    <w:locked/>
    <w:uiPriority w:val="99"/>
    <w:rPr>
      <w:rFonts w:ascii="宋体" w:hAnsi="宋体" w:eastAsia="宋体" w:cs="Times New Roman"/>
      <w:b/>
      <w:kern w:val="36"/>
      <w:sz w:val="48"/>
    </w:rPr>
  </w:style>
  <w:style w:type="character" w:customStyle="1" w:styleId="14">
    <w:name w:val="Heading 5 Char"/>
    <w:basedOn w:val="9"/>
    <w:link w:val="3"/>
    <w:qFormat/>
    <w:locked/>
    <w:uiPriority w:val="99"/>
    <w:rPr>
      <w:rFonts w:ascii="宋体" w:hAnsi="宋体" w:eastAsia="宋体" w:cs="Times New Roman"/>
      <w:b/>
      <w:kern w:val="0"/>
      <w:sz w:val="20"/>
    </w:rPr>
  </w:style>
  <w:style w:type="character" w:customStyle="1" w:styleId="15">
    <w:name w:val="Heading 6 Char"/>
    <w:basedOn w:val="9"/>
    <w:link w:val="4"/>
    <w:qFormat/>
    <w:locked/>
    <w:uiPriority w:val="99"/>
    <w:rPr>
      <w:rFonts w:ascii="宋体" w:hAnsi="宋体" w:eastAsia="宋体" w:cs="Times New Roman"/>
      <w:b/>
      <w:kern w:val="0"/>
      <w:sz w:val="15"/>
    </w:rPr>
  </w:style>
  <w:style w:type="character" w:customStyle="1" w:styleId="16">
    <w:name w:val="Footer Char"/>
    <w:basedOn w:val="9"/>
    <w:link w:val="5"/>
    <w:qFormat/>
    <w:locked/>
    <w:uiPriority w:val="99"/>
    <w:rPr>
      <w:rFonts w:cs="Times New Roman"/>
      <w:sz w:val="18"/>
    </w:rPr>
  </w:style>
  <w:style w:type="character" w:customStyle="1" w:styleId="17">
    <w:name w:val="Header Char"/>
    <w:basedOn w:val="9"/>
    <w:link w:val="6"/>
    <w:qFormat/>
    <w:locked/>
    <w:uiPriority w:val="99"/>
    <w:rPr>
      <w:rFonts w:cs="Times New Roman"/>
      <w:sz w:val="18"/>
    </w:rPr>
  </w:style>
  <w:style w:type="character" w:customStyle="1" w:styleId="18">
    <w:name w:val="Body Text Indent 3 Char"/>
    <w:basedOn w:val="9"/>
    <w:link w:val="7"/>
    <w:qFormat/>
    <w:locked/>
    <w:uiPriority w:val="99"/>
    <w:rPr>
      <w:rFonts w:ascii="Book Antiqua" w:hAnsi="Book Antiqua" w:eastAsia="宋体" w:cs="Times New Roman"/>
      <w:sz w:val="16"/>
    </w:rPr>
  </w:style>
  <w:style w:type="character" w:customStyle="1" w:styleId="19">
    <w:name w:val="ver-line"/>
    <w:qFormat/>
    <w:uiPriority w:val="99"/>
  </w:style>
  <w:style w:type="character" w:customStyle="1" w:styleId="20">
    <w:name w:val="resume_bt1_font"/>
    <w:qFormat/>
    <w:uiPriority w:val="99"/>
  </w:style>
  <w:style w:type="paragraph" w:customStyle="1" w:styleId="21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mg01.51jobcdn.com/im/2009/careerpost/jianlishuoming/images/jlmb/reasum_line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china</Company>
  <Pages>4</Pages>
  <Words>560</Words>
  <Characters>3192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2015-09-16T08:58:00Z</dcterms:created>
  <dc:creator>AutoBVT</dc:creator>
  <cp:lastModifiedBy>沫心＆烟雨小巷</cp:lastModifiedBy>
  <dcterms:modified xsi:type="dcterms:W3CDTF">2018-09-04T06:45:06Z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
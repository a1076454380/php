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76" w:lineRule="auto"/>
        <w:ind w:firstLine="0" w:firstLineChars="0"/>
        <w:outlineLvl w:val="0"/>
        <w:rPr>
          <w:rFonts w:hint="default" w:asci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00</w:t>
      </w:r>
      <w:r>
        <w:rPr>
          <w:rFonts w:ascii="宋体" w:hAnsi="宋体"/>
          <w:b/>
          <w:color w:val="000000"/>
          <w:sz w:val="24"/>
        </w:rPr>
        <w:t>1.1</w:t>
      </w:r>
      <w:r>
        <w:rPr>
          <w:rFonts w:hint="eastAsia" w:ascii="宋体" w:hAnsi="宋体"/>
          <w:b/>
          <w:color w:val="000000"/>
          <w:sz w:val="24"/>
          <w:lang w:eastAsia="zh-CN"/>
        </w:rPr>
        <w:t>跑腿</w:t>
      </w:r>
      <w:r>
        <w:rPr>
          <w:rFonts w:ascii="宋体" w:hAnsi="宋体"/>
          <w:b/>
          <w:color w:val="000000"/>
          <w:sz w:val="24"/>
        </w:rPr>
        <w:t>登录（</w:t>
      </w:r>
      <w:r>
        <w:rPr>
          <w:rFonts w:ascii="宋体" w:hAnsi="宋体"/>
          <w:b/>
          <w:color w:val="FF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）</w:t>
      </w:r>
    </w:p>
    <w:p>
      <w:pPr>
        <w:pStyle w:val="5"/>
        <w:spacing w:line="276" w:lineRule="auto"/>
        <w:ind w:firstLine="0" w:firstLineChars="0"/>
        <w:outlineLvl w:val="9"/>
        <w:rPr>
          <w:rFonts w:hint="default" w:ascii="Consolas" w:hAnsi="Consolas" w:eastAsia="Consolas"/>
          <w:color w:val="2A00FF"/>
          <w:sz w:val="24"/>
          <w:highlight w:val="white"/>
        </w:rPr>
      </w:pPr>
      <w:r>
        <w:rPr>
          <w:rFonts w:ascii="宋体" w:hAnsi="宋体"/>
          <w:color w:val="000000"/>
          <w:sz w:val="24"/>
        </w:rPr>
        <w:t>Url:/</w:t>
      </w:r>
      <w:r>
        <w:rPr>
          <w:rFonts w:hint="default" w:ascii="宋体" w:hAnsi="宋体"/>
          <w:color w:val="000000"/>
          <w:sz w:val="24"/>
        </w:rPr>
        <w:t xml:space="preserve"> </w:t>
      </w:r>
      <w:r>
        <w:rPr>
          <w:rFonts w:hint="eastAsia" w:ascii="Consolas" w:hAnsi="Consolas"/>
          <w:color w:val="2A00FF"/>
          <w:sz w:val="20"/>
          <w:shd w:val="clear" w:color="auto" w:fill="E8F2FE"/>
          <w:lang w:val="en-US" w:eastAsia="zh-CN"/>
        </w:rPr>
        <w:t>p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urchaselogin</w:t>
      </w:r>
    </w:p>
    <w:p>
      <w:pPr>
        <w:jc w:val="left"/>
        <w:rPr>
          <w:rFonts w:hint="default" w:eastAsia="Times New Roman"/>
          <w:sz w:val="24"/>
          <w:u w:val="single"/>
        </w:rPr>
      </w:pPr>
      <w:r>
        <w:rPr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  <w:u w:val="single"/>
              </w:rPr>
            </w:pPr>
            <w:r>
              <w:rPr>
                <w:rFonts w:ascii="宋体" w:hAnsi="宋体"/>
                <w:b/>
                <w:color w:val="000000"/>
                <w:sz w:val="24"/>
                <w:u w:val="single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Consolas" w:hAnsi="Consolas" w:cs="Consolas"/>
                <w:color w:val="6A3E3E"/>
                <w:kern w:val="0"/>
                <w:sz w:val="20"/>
                <w:u w:val="singl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6A3E3E"/>
                <w:kern w:val="0"/>
                <w:sz w:val="20"/>
                <w:u w:val="single"/>
                <w:lang w:val="en-US" w:eastAsia="zh-CN"/>
              </w:rPr>
              <w:t>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u w:val="single"/>
                <w:lang w:val="en-US" w:eastAsia="zh-CN"/>
              </w:rPr>
              <w:t>手机号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default" w:ascii="宋体"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color w:val="000000"/>
                <w:sz w:val="24"/>
                <w:u w:val="single"/>
                <w:lang w:val="en-US" w:eastAsia="zh-CN"/>
              </w:rPr>
              <w:t>s</w:t>
            </w:r>
            <w:r>
              <w:rPr>
                <w:rFonts w:ascii="宋体" w:hAnsi="宋体"/>
                <w:color w:val="000000"/>
                <w:sz w:val="24"/>
                <w:u w:val="single"/>
              </w:rPr>
              <w:t>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default" w:ascii="宋体"/>
                <w:color w:val="000000"/>
                <w:sz w:val="24"/>
                <w:u w:val="single"/>
              </w:rPr>
            </w:pPr>
            <w:r>
              <w:rPr>
                <w:rFonts w:hint="default" w:ascii="宋体"/>
                <w:color w:val="000000"/>
                <w:sz w:val="24"/>
                <w:u w:val="single"/>
              </w:rPr>
              <w:t>13812341234</w:t>
            </w:r>
          </w:p>
        </w:tc>
      </w:tr>
    </w:tbl>
    <w:p>
      <w:pPr>
        <w:jc w:val="left"/>
        <w:rPr>
          <w:rFonts w:hint="default" w:eastAsia="Times New Roman"/>
          <w:sz w:val="24"/>
          <w:u w:val="single"/>
        </w:rPr>
      </w:pPr>
      <w:r>
        <w:rPr>
          <w:rFonts w:hint="default"/>
          <w:sz w:val="24"/>
          <w:u w:val="single"/>
        </w:rPr>
        <w:t xml:space="preserve">b. </w:t>
      </w:r>
      <w:r>
        <w:rPr>
          <w:sz w:val="24"/>
          <w:u w:val="single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</w:tcPr>
          <w:p>
            <w:pPr>
              <w:pStyle w:val="5"/>
              <w:spacing w:line="276" w:lineRule="auto"/>
              <w:ind w:firstLine="0" w:firstLineChars="0"/>
              <w:jc w:val="center"/>
              <w:rPr>
                <w:rFonts w:hint="default" w:asci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usRiderId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主键ID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43c21c72-b260-11e8-87de-00155dc504d0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企业骑手工号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手机号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13687445544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性别（1.男 2.女）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usRiHeadImgUrl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头像图片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省份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城市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区/县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XX县XX区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usRiDetailed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详细地址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320328456789123456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usRiCardFrontImgUrl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身份证正面照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usRiCardBackImgUrl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身份证背面照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usRiCardHandheldImgUrl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手持身份证照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D:\20180822160630.png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配送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省份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配送城市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配送区域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XX区域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usRiServingRange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配送距离(KM）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usRiBelong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骑手所属（1.公司 2.代理 3.商户 4.个人）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usRiStyle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骑手类型（0.代购员 1.骑手）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usRiMapPlace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骑手地图位置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usRiIsPromote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是否被推荐（0.否 1.是）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usRiPromotePeople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推荐人（骑手表主键）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43c21c72-b260-11e8-87de-00155dc504d0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usRiDeleteType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是否删除（0.否 1.是）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usRiAuditStatus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审核状态（0.等待审核 1.审核通过 2.审核不通过）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usRiAuditRemark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审核不通过评论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XX原因不通过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usRiCreateName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usRiCreateTime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2018-09-07T05:36:35.000+0000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usRiUpdateTime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修改时间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2018-09-07 13:36:35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changeUsRiUpdateTime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actionTime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endTime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5"/>
              <w:spacing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jc w:val="left"/>
        <w:rPr>
          <w:rFonts w:hint="default" w:eastAsia="Times New Roman"/>
          <w:sz w:val="24"/>
        </w:rPr>
      </w:pPr>
    </w:p>
    <w:p>
      <w:pPr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"status": 200,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   // 状态码（200成功300失败）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"msg": "OK",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"data": {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"usRiderId": "43c21c72-b260-11e8-87de-00155dc504d0",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"usRiCode":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"usRiName":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"usRiPhone": "13687445544",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"usRiSex":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"usRiHeadImgUrl":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"usRiProvince":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"usRiCity":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"usRiArea":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"usRiDetailed":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"usRiCardId":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"usRiCardFrontImgUrl":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"usRiCardBackImgUrl":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"usRiCardHandheldImgUrl":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"usRiServingProvince":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"usRiServingCity":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"usRiServingArea":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"usRiServingRange":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"usRiBelong": 4,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"usRiStyle":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"usRiMapPlace":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"usRiIsPromote":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"usRiPromotePeople":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"usRiDeleteType":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"usRiAuditStatus": 0,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"usRiAuditRemark":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"usRiCreateName":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"usRiCreateTime": "2018-09-07T05:36:35.000+0000",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"usRiUpdateName":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"usRiUpdateTime":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"changeUsRiCreateTime": "2018-09-07 13:36:35",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"changeUsRiUpdateTime": "",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"actionTime": null,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  "endTime": null</w:t>
            </w:r>
          </w:p>
          <w:p>
            <w:pPr>
              <w:jc w:val="left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 xml:space="preserve">  }</w:t>
            </w:r>
          </w:p>
          <w:p>
            <w:pPr>
              <w:jc w:val="left"/>
              <w:rPr>
                <w:rFonts w:hint="default" w:eastAsia="Times New Roman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1.2跑腿</w:t>
      </w:r>
      <w:r>
        <w:rPr>
          <w:rFonts w:hint="eastAsia" w:ascii="宋体" w:hAnsi="宋体"/>
          <w:b/>
          <w:color w:val="000000"/>
          <w:sz w:val="24"/>
          <w:lang w:eastAsia="zh-CN"/>
        </w:rPr>
        <w:t>实名认证图片上传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imagePurchaseImage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图片的路径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1.3跑腿</w:t>
      </w:r>
      <w:r>
        <w:rPr>
          <w:rFonts w:hint="eastAsia" w:ascii="宋体" w:hAnsi="宋体"/>
          <w:b/>
          <w:color w:val="000000"/>
          <w:sz w:val="24"/>
          <w:lang w:eastAsia="zh-CN"/>
        </w:rPr>
        <w:t>实名认证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updatePurchaseRealName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usRiName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骑手名字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usRiSex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骑手性别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1男 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ri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rovince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i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ity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市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i</w:t>
            </w:r>
            <w:r>
              <w:rPr>
                <w:rFonts w:hint="eastAsia" w:cs="Times New Roman"/>
                <w:kern w:val="2"/>
                <w:sz w:val="24"/>
                <w:szCs w:val="22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rea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区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usRiDetailed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详细地址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XX街道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身份证号码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usRiCardFrontImgUrl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身份证正面照</w:t>
            </w:r>
          </w:p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usRiCardBackImgUrl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身份证背面照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usRiCardHandheldImgUrl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手持身份证照</w:t>
            </w:r>
          </w:p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认证成功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1.4我的订单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selectPurchaseOrderAll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pageNum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当前页数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pageSize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当前页显示条数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pageNum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当前页数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pageSize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每页显示条数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us_replace_take_id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us_user_id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us_address_id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用户地址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订单种类（1.代购订单 2.代取订单 3.代送订单）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us_rt_create_time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us_rt_forecast_price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"us_replace_take_id":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"us_user_id": "a32730a8-80ee-11e8-9366-00155dc504d0",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"us_address_id":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"us_rt_create_time":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"us_rt_forecast_price": 20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1.5查看待接订单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selectPurchaseOrderbyStatus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us_rt_is_arrive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是否支付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是否支付（0.否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us_rt_is_type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订单种类（1.代购订单 2.代取订单 3.代送订单）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us_replace_take_id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代购订单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us_user_id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us_address_id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是否指定地址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是否指定地址（0.否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订单类型（0.已取消 1.正常订单）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us_rt_create_time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us_rt_forecast_price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物品预估金额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us_rt_is_tip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是否给小费（0.否 1.是）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"us_rt_is_arrive":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"us_rt_is_type":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"us_replace_take_id":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"us_user_id": "a32730a8-80ee-11e8-9366-00155dc504d0",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"us_address_id":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"us_rt_create_time":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"us_rt_forecast_price":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"us_rt_is_tip":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1.6 查询待送达订单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selectPruchaseOrderById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00" w:firstLineChars="100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E8F2FE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us_rt_is_arrive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是否设置送达时间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是否设置送达时间（0.否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是否支付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是否支付（0.否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us_rt_is_type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订单种类（1.代购订单 2.代取订单 3.代送订单）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状态（1.已完成 2.等待 3接取 4.已购买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us_replace_take_id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us_user_id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us_address_id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是否设置地址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是否指定地址（0.否 1.是）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订单类型（0.已取消 1.正常订单）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us_rt_create_time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us_rt_forecast_price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物品预估价格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us_rt_is_tip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是否给小费（0.否 1.是）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"us_rt_is_arrive":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"us_rt_is_type":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"us_replace_take_id":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"us_user_id": "a32730a8-80ee-11e8-9366-00155dc504d0",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"us_address_id":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"us_rt_create_time":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"us_rt_forecast_price":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"us_rt_is_tip":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1.7订单接取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insertPurchaseTakeDetail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C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用户代购订单表编号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shd w:val="clear" w:color="auto" w:fill="E8F2FE"/>
                <w:lang w:val="en-US" w:eastAsia="zh-CN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接单成功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1.8取到商品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updatePurchaseTakeDetailComplete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C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用户代购订单表编号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商品接取成功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1.9完成订单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updatePurchaseTakeDetailStatusCompleted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C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用户代购订单表编号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订单完成成功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2.0 查看订单详情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0" w:name="_GoBack"/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purchaseDetails</w:t>
      </w:r>
    </w:p>
    <w:bookmarkEnd w:id="0"/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usReplaceTakeId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跑腿订单表编号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ind w:firstLine="240" w:firstLineChars="100"/>
              <w:outlineLvl w:val="9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usReplaceTakeId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跑腿订单表编号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usUserId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用户编号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usRtDescribe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代购物品描述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usRtIsArrive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是否设置送达时间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usRtArriveTime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usRtForecastPrice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物品预估金额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usRtIsAddress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是否设置送达地址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usRtProvince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省份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usRtCity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城市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usRtArea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区/县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usRtDetails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用户详细地址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usAddressId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收货地址表主键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usRtIsTip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是否给小费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usRtTipPrice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小费金额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usRtIsType</w:t>
            </w:r>
          </w:p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1.代购订单 2.代取订单 3.代送订单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代购跑腿金额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usRtIsPay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是否支付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订单当前状态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1.已完成 2.等待 3接取 4.已购买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0.已取消 1.正常订单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usRtCreateTime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usRtCreateName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订单创建人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usRtUpdateName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订单修改人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usRtUpdateTime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订单修改时间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usReplaceTakeDetailId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订单详情表编号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usRiderId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骑手表编号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usRtdItemImgUrl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物品图片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商品价格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usRtdItemSendImgUrl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商品送达图片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usRtdItemSendTime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商品送达时间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usRtdItemIsPay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是否支付价格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usRtdWeight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物品重量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usRtdDistance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距离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usRtdCreateName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订单详情创建人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usRtdCreateTime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订单详情创建时间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usRtdUpdateName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订单详情更新人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usRtdUpdateTime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订单详情更新时间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骑手工号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骑手名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usRiPhone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骑手手机号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usRiSex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骑手性别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1.男  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usRiProvince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骑手省份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usRiCity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骑手城市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usRiArea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骑手地区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usRiDetailed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骑手详细地址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0.代购员 1.骑手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usRiMapPlace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骑手地图位置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usRiStar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满意度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usNickname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客户名字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usPhone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客户手机号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usHeadImg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客户头像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usSex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客户性别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1.男  2.女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"usReplaceTakeId":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"usReplaceTakeId": "11111",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"usUserId":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"usRtDescribe": "花生米",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"usRtIsArrive":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"usRtArriveTime":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"usRtForecastPrice":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"usRtIsAddress":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"usRtDetails":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"usAddressId": "address123",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"usRtIsTip":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"usRtTipPrice":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"usRtIsType":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"usRtIsPay":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"usRtStatus": 4,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"usRtCreateTime": "2018-07-25T09:39:18.000+0000",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"usReplaceTakeDetailId":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"usRtdItemImgUrl": "33333",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"usRtdItemPrice":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"usRtdItemSendImgUrl": "33333",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"usRtdItemSendTime":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"usRtdItemIsPay":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"usRtdWeight":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"usRtdDistance":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"usRtdCreateTime": "2018-07-26T00:48:25.000+0000",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"usRtdUpdateName": "b24df52e-b1b4-11e8-87de-00155dc504d0",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"usRtdUpdateTime": "2018-09-11T08:12:25.000+0000",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"usRiCode":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"usRiName": "张三",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"usRiPhone": "13685143378",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"usRiHeadImgUrl":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"usRiProvince": "江苏",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"usRiCity": "徐州",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"usRiArea": "鼓楼",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"usRiDetailed": "金山桥",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"usRiCardId": "320323199807181011",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"usRiCardFrontImgUrl": "123",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"usRiCardBackImgUrl": "123",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"usRiCardHandheldImgUrl": "123",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"usRiServingRange":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"usRiBelong": 4,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"usRiStyle":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"usRiMapPlace":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"usRiIsPromote":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"usRiPromotePeople":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"usRiDeleteType":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"usRiAuditStatus":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"usRiAuditRemark":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"usRiCreateTime": "2018-09-06T09:08:31.000+0000",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"usRiUpdateTime": "2018-09-07T06:39:56.000+0000",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"usRiStar":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"usNickname": "礼",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"usPhone": "15252163775",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"usStatus":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"usDelete":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"usCreateTime": "2018-07-31T05:43:43.000+0000",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"usUpdateTime": "2018-08-03T06:43:54.000+0000",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"usSex":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"usBirthday": "1998-01-27",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"actionTime":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"endTime":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"changeUsCreateTime":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"changeUsUpdateName":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2.1查看收支记录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queryPurchaseTake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shd w:val="clear" w:color="auto" w:fill="E8F2FE"/>
                <w:lang w:val="en-US" w:eastAsia="zh-CN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usRiderTakeId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记录主键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usRiderId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骑手编号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usRtStatus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支付状态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1.支付宝 2.微信 3.银行卡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usRtCard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卡号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usRtStyle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0.退款 1.提现 2.充值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usRtBackPrice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退款金额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usRtType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订单状态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1.已完成 2.申请中 3.提现失败 4.待支付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usRtPoundage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手续费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usRtNote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usRtCreateTimeString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创建时间 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date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"usRiderTakeId":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"usRtCard": "1872222222222",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"usRtBackPrice":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"usRtType":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"usRtPoundage":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"usRtNote": "无备注",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"usRtCreateTimeString": "2018-12-11T03:31:42.000+0000",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"usRtUpdateTime":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2.2 跑腿提现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purchaseTakePresentation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宋体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shd w:val="clear" w:color="auto" w:fill="E8F2FE"/>
                <w:lang w:val="en-US" w:eastAsia="zh-CN"/>
              </w:rPr>
              <w:t>usRiderId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骑手编号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/>
                <w:color w:val="000000"/>
                <w:sz w:val="20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price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提现金额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usRtStatus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提现方式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1.支付宝 2.微信 3.银行卡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usRtCard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提现账号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outlineLvl w:val="9"/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E8F2FE"/>
              </w:rPr>
              <w:t>usRtNote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备注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</w:tc>
      </w:tr>
    </w:tbl>
    <w:p>
      <w:p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p>
      <w:pPr>
        <w:pStyle w:val="5"/>
        <w:spacing w:beforeLines="0" w:afterLines="0" w:line="276" w:lineRule="auto"/>
        <w:ind w:firstLine="0" w:firstLineChars="0"/>
        <w:outlineLvl w:val="0"/>
        <w:rPr>
          <w:rFonts w:hint="eastAsia" w:ascii="宋体" w:eastAsia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2.3查看提现规则</w:t>
      </w:r>
    </w:p>
    <w:p>
      <w:pPr>
        <w:pStyle w:val="5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purchaseTakeRule</w:t>
      </w: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4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21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</w:rPr>
              <w:t>maRtrUser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提现百分比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5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"maRiderTakeRuleId": "1",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"maRtrStatus": 1,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"maRtrAgents": null,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"maRtrUser": 10,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"maRtrStyle": 1,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"maRtrCreateName": "管理员",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"maRtrCreateTime": "2018-12-11T07:05:53.000+0000",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"maRtrUpdateName": null,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"maRtrUpdateTime": null,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"maRtrSumMoney": 0,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"maRtrAgentsMoney": 0,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"changeMaRtrCreateTime": "2018-12-11 15:05:53",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"changeMaRtrUpdateTime": "",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"cTimeFormated": "2018-12-11 15:05:53",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"uTqimeFormated": ""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 w:ascii="Consolas" w:hAnsi="Consolas" w:eastAsia="Consolas"/>
          <w:color w:val="2A00FF"/>
          <w:sz w:val="20"/>
          <w:shd w:val="clear" w:color="auto" w:fill="E8F2F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711A7"/>
    <w:rsid w:val="00AA6BDD"/>
    <w:rsid w:val="00B21FE4"/>
    <w:rsid w:val="00B31A03"/>
    <w:rsid w:val="00CE23EB"/>
    <w:rsid w:val="01541883"/>
    <w:rsid w:val="016149C2"/>
    <w:rsid w:val="01A26BAF"/>
    <w:rsid w:val="01CD067F"/>
    <w:rsid w:val="01FD1C3B"/>
    <w:rsid w:val="02655834"/>
    <w:rsid w:val="02A94860"/>
    <w:rsid w:val="02E00E40"/>
    <w:rsid w:val="02EA1A04"/>
    <w:rsid w:val="02EF6071"/>
    <w:rsid w:val="03113457"/>
    <w:rsid w:val="03823FBC"/>
    <w:rsid w:val="03C0138A"/>
    <w:rsid w:val="03F00914"/>
    <w:rsid w:val="04283C90"/>
    <w:rsid w:val="044F0BF1"/>
    <w:rsid w:val="04651B06"/>
    <w:rsid w:val="046527AD"/>
    <w:rsid w:val="04B60311"/>
    <w:rsid w:val="055E729B"/>
    <w:rsid w:val="05C0196E"/>
    <w:rsid w:val="05CB29EB"/>
    <w:rsid w:val="0612361C"/>
    <w:rsid w:val="06345026"/>
    <w:rsid w:val="07003D10"/>
    <w:rsid w:val="0740040D"/>
    <w:rsid w:val="078B3E9F"/>
    <w:rsid w:val="078C403C"/>
    <w:rsid w:val="07F754DD"/>
    <w:rsid w:val="08604BE8"/>
    <w:rsid w:val="08BC3AB6"/>
    <w:rsid w:val="091D001C"/>
    <w:rsid w:val="09203A95"/>
    <w:rsid w:val="09583104"/>
    <w:rsid w:val="098D789C"/>
    <w:rsid w:val="0A0E2736"/>
    <w:rsid w:val="0A58250E"/>
    <w:rsid w:val="0A657D76"/>
    <w:rsid w:val="0AF64D30"/>
    <w:rsid w:val="0B1759F0"/>
    <w:rsid w:val="0B371EF2"/>
    <w:rsid w:val="0B672FB1"/>
    <w:rsid w:val="0B6D0590"/>
    <w:rsid w:val="0B7D4F14"/>
    <w:rsid w:val="0B883364"/>
    <w:rsid w:val="0BBA3141"/>
    <w:rsid w:val="0C0310E7"/>
    <w:rsid w:val="0C3F5A54"/>
    <w:rsid w:val="0C42387B"/>
    <w:rsid w:val="0C8D6DAA"/>
    <w:rsid w:val="0CBB16EF"/>
    <w:rsid w:val="0CCD5312"/>
    <w:rsid w:val="0D5F1795"/>
    <w:rsid w:val="0D765A6B"/>
    <w:rsid w:val="0D8448D2"/>
    <w:rsid w:val="0D9F3312"/>
    <w:rsid w:val="0E361C8C"/>
    <w:rsid w:val="0E5E5EDB"/>
    <w:rsid w:val="0ED8579B"/>
    <w:rsid w:val="0EF57518"/>
    <w:rsid w:val="0F3202C2"/>
    <w:rsid w:val="0FF37B32"/>
    <w:rsid w:val="101D23DE"/>
    <w:rsid w:val="106166C1"/>
    <w:rsid w:val="10D3260C"/>
    <w:rsid w:val="10E20F04"/>
    <w:rsid w:val="10FD706C"/>
    <w:rsid w:val="11063DCA"/>
    <w:rsid w:val="11167250"/>
    <w:rsid w:val="11361DAC"/>
    <w:rsid w:val="11607D26"/>
    <w:rsid w:val="119715EF"/>
    <w:rsid w:val="11B77B36"/>
    <w:rsid w:val="121F3D45"/>
    <w:rsid w:val="12273906"/>
    <w:rsid w:val="124572AE"/>
    <w:rsid w:val="126878C0"/>
    <w:rsid w:val="126C04D5"/>
    <w:rsid w:val="129023B8"/>
    <w:rsid w:val="130251C4"/>
    <w:rsid w:val="133E1810"/>
    <w:rsid w:val="135B7DD0"/>
    <w:rsid w:val="13743B9B"/>
    <w:rsid w:val="13813090"/>
    <w:rsid w:val="139D54FF"/>
    <w:rsid w:val="13AE1513"/>
    <w:rsid w:val="13F8316E"/>
    <w:rsid w:val="14535A14"/>
    <w:rsid w:val="14D2649A"/>
    <w:rsid w:val="153D17CC"/>
    <w:rsid w:val="154157B7"/>
    <w:rsid w:val="15481863"/>
    <w:rsid w:val="15E43AA9"/>
    <w:rsid w:val="162214EC"/>
    <w:rsid w:val="164A3024"/>
    <w:rsid w:val="16646144"/>
    <w:rsid w:val="16A43995"/>
    <w:rsid w:val="176623CF"/>
    <w:rsid w:val="18027F0D"/>
    <w:rsid w:val="181D5A8D"/>
    <w:rsid w:val="184A5E04"/>
    <w:rsid w:val="18505B59"/>
    <w:rsid w:val="185E1C6C"/>
    <w:rsid w:val="18DD2B20"/>
    <w:rsid w:val="18EA3614"/>
    <w:rsid w:val="194C5262"/>
    <w:rsid w:val="19B06E6F"/>
    <w:rsid w:val="19BE5853"/>
    <w:rsid w:val="19EF4856"/>
    <w:rsid w:val="1A507E2C"/>
    <w:rsid w:val="1AD507A2"/>
    <w:rsid w:val="1B910866"/>
    <w:rsid w:val="1BA8568C"/>
    <w:rsid w:val="1BC639A8"/>
    <w:rsid w:val="1BCC2FBC"/>
    <w:rsid w:val="1C112C87"/>
    <w:rsid w:val="1C176B65"/>
    <w:rsid w:val="1C357584"/>
    <w:rsid w:val="1C4B1426"/>
    <w:rsid w:val="1C802BAD"/>
    <w:rsid w:val="1CD57826"/>
    <w:rsid w:val="1D330EBD"/>
    <w:rsid w:val="1D952941"/>
    <w:rsid w:val="1DD73591"/>
    <w:rsid w:val="1E29551A"/>
    <w:rsid w:val="1E874336"/>
    <w:rsid w:val="1EBB3173"/>
    <w:rsid w:val="1F206448"/>
    <w:rsid w:val="1F343A72"/>
    <w:rsid w:val="1FB714BB"/>
    <w:rsid w:val="20076BCC"/>
    <w:rsid w:val="201808D7"/>
    <w:rsid w:val="20242D7C"/>
    <w:rsid w:val="202C51BF"/>
    <w:rsid w:val="20500592"/>
    <w:rsid w:val="20755386"/>
    <w:rsid w:val="209C2747"/>
    <w:rsid w:val="20BB2F67"/>
    <w:rsid w:val="21275428"/>
    <w:rsid w:val="216B0F09"/>
    <w:rsid w:val="2193009E"/>
    <w:rsid w:val="21BC376C"/>
    <w:rsid w:val="22043AAC"/>
    <w:rsid w:val="22396F89"/>
    <w:rsid w:val="226352EE"/>
    <w:rsid w:val="22874F69"/>
    <w:rsid w:val="22885CB5"/>
    <w:rsid w:val="22F35632"/>
    <w:rsid w:val="235869E3"/>
    <w:rsid w:val="24E574AF"/>
    <w:rsid w:val="24FC60EF"/>
    <w:rsid w:val="251B6DD3"/>
    <w:rsid w:val="256B2452"/>
    <w:rsid w:val="25A44C7C"/>
    <w:rsid w:val="25C60E86"/>
    <w:rsid w:val="25F243B7"/>
    <w:rsid w:val="261049B8"/>
    <w:rsid w:val="26470D38"/>
    <w:rsid w:val="26AA2E10"/>
    <w:rsid w:val="26F56E00"/>
    <w:rsid w:val="27315FCD"/>
    <w:rsid w:val="274259E4"/>
    <w:rsid w:val="27454A36"/>
    <w:rsid w:val="27762CA8"/>
    <w:rsid w:val="27EC649D"/>
    <w:rsid w:val="27FC38D7"/>
    <w:rsid w:val="280B5335"/>
    <w:rsid w:val="28AB139E"/>
    <w:rsid w:val="2932708D"/>
    <w:rsid w:val="294A02FC"/>
    <w:rsid w:val="299A76E9"/>
    <w:rsid w:val="2A0E0936"/>
    <w:rsid w:val="2A406EAA"/>
    <w:rsid w:val="2A423250"/>
    <w:rsid w:val="2A71176F"/>
    <w:rsid w:val="2A9253DE"/>
    <w:rsid w:val="2AC27778"/>
    <w:rsid w:val="2AD7733B"/>
    <w:rsid w:val="2B1C0A65"/>
    <w:rsid w:val="2B3B0A25"/>
    <w:rsid w:val="2B9127D4"/>
    <w:rsid w:val="2B9F165D"/>
    <w:rsid w:val="2BBA70F4"/>
    <w:rsid w:val="2BE22718"/>
    <w:rsid w:val="2C3B4832"/>
    <w:rsid w:val="2CE07D14"/>
    <w:rsid w:val="2D77602D"/>
    <w:rsid w:val="2D913C14"/>
    <w:rsid w:val="2EF65FE2"/>
    <w:rsid w:val="2FCB2CF6"/>
    <w:rsid w:val="2FD56F38"/>
    <w:rsid w:val="2FE22A3D"/>
    <w:rsid w:val="2FE34F49"/>
    <w:rsid w:val="2FFE36A8"/>
    <w:rsid w:val="301A49A1"/>
    <w:rsid w:val="301C6918"/>
    <w:rsid w:val="30322D35"/>
    <w:rsid w:val="30374BCE"/>
    <w:rsid w:val="306F05FF"/>
    <w:rsid w:val="30710AEA"/>
    <w:rsid w:val="30806242"/>
    <w:rsid w:val="3086332A"/>
    <w:rsid w:val="312436BF"/>
    <w:rsid w:val="31982EFF"/>
    <w:rsid w:val="31AB73D1"/>
    <w:rsid w:val="32DA1C11"/>
    <w:rsid w:val="33220B1A"/>
    <w:rsid w:val="33630F3A"/>
    <w:rsid w:val="33805AA9"/>
    <w:rsid w:val="33AC756B"/>
    <w:rsid w:val="34C53F36"/>
    <w:rsid w:val="35F55126"/>
    <w:rsid w:val="364042A5"/>
    <w:rsid w:val="36492A92"/>
    <w:rsid w:val="36843879"/>
    <w:rsid w:val="36D340D6"/>
    <w:rsid w:val="36D36DAF"/>
    <w:rsid w:val="37425EC4"/>
    <w:rsid w:val="37584CDB"/>
    <w:rsid w:val="37591DD1"/>
    <w:rsid w:val="377C1523"/>
    <w:rsid w:val="38317CE8"/>
    <w:rsid w:val="386D0525"/>
    <w:rsid w:val="3890604A"/>
    <w:rsid w:val="38AF5DED"/>
    <w:rsid w:val="38BD4FCF"/>
    <w:rsid w:val="38C81691"/>
    <w:rsid w:val="38E8705E"/>
    <w:rsid w:val="393D4ED0"/>
    <w:rsid w:val="39921BBC"/>
    <w:rsid w:val="39B17B5C"/>
    <w:rsid w:val="3A235A97"/>
    <w:rsid w:val="3A2731BE"/>
    <w:rsid w:val="3A95483D"/>
    <w:rsid w:val="3B354E03"/>
    <w:rsid w:val="3B4C378C"/>
    <w:rsid w:val="3C1A562E"/>
    <w:rsid w:val="3C7B0651"/>
    <w:rsid w:val="3C9C5B62"/>
    <w:rsid w:val="3CCC4C59"/>
    <w:rsid w:val="3D144C6C"/>
    <w:rsid w:val="3D332AFA"/>
    <w:rsid w:val="3D3D2731"/>
    <w:rsid w:val="3D530135"/>
    <w:rsid w:val="3D8A59E4"/>
    <w:rsid w:val="3DBA2C19"/>
    <w:rsid w:val="3DDC3F1A"/>
    <w:rsid w:val="3E076415"/>
    <w:rsid w:val="3E6A0A50"/>
    <w:rsid w:val="3E787FC8"/>
    <w:rsid w:val="3ED803F6"/>
    <w:rsid w:val="3F662517"/>
    <w:rsid w:val="3F6B792F"/>
    <w:rsid w:val="3F991CB1"/>
    <w:rsid w:val="3FB542A3"/>
    <w:rsid w:val="3FDF4B5C"/>
    <w:rsid w:val="40114DBD"/>
    <w:rsid w:val="40294100"/>
    <w:rsid w:val="406B7514"/>
    <w:rsid w:val="40B745A7"/>
    <w:rsid w:val="40E762E9"/>
    <w:rsid w:val="40FE2231"/>
    <w:rsid w:val="42057832"/>
    <w:rsid w:val="42066D85"/>
    <w:rsid w:val="420E4043"/>
    <w:rsid w:val="422912AF"/>
    <w:rsid w:val="42766415"/>
    <w:rsid w:val="42A95169"/>
    <w:rsid w:val="42D96A60"/>
    <w:rsid w:val="43021140"/>
    <w:rsid w:val="4303018E"/>
    <w:rsid w:val="430E6911"/>
    <w:rsid w:val="43572912"/>
    <w:rsid w:val="438A6F4E"/>
    <w:rsid w:val="43A95F4B"/>
    <w:rsid w:val="43E47159"/>
    <w:rsid w:val="4427015D"/>
    <w:rsid w:val="4461570C"/>
    <w:rsid w:val="447C6BA3"/>
    <w:rsid w:val="44BB6494"/>
    <w:rsid w:val="45027F1D"/>
    <w:rsid w:val="4540253B"/>
    <w:rsid w:val="45E1237B"/>
    <w:rsid w:val="46164591"/>
    <w:rsid w:val="461702B0"/>
    <w:rsid w:val="46922A17"/>
    <w:rsid w:val="46A85AC3"/>
    <w:rsid w:val="47412DC8"/>
    <w:rsid w:val="4749051D"/>
    <w:rsid w:val="478663F3"/>
    <w:rsid w:val="47FF3D50"/>
    <w:rsid w:val="48186517"/>
    <w:rsid w:val="48425220"/>
    <w:rsid w:val="48813209"/>
    <w:rsid w:val="488515DB"/>
    <w:rsid w:val="48CE53A5"/>
    <w:rsid w:val="4A0343ED"/>
    <w:rsid w:val="4A0E1D8B"/>
    <w:rsid w:val="4A325DBD"/>
    <w:rsid w:val="4A5E2ADB"/>
    <w:rsid w:val="4AC6336C"/>
    <w:rsid w:val="4B074224"/>
    <w:rsid w:val="4B2258C1"/>
    <w:rsid w:val="4B4F27A7"/>
    <w:rsid w:val="4B4F77C8"/>
    <w:rsid w:val="4B7F3EBB"/>
    <w:rsid w:val="4BB00572"/>
    <w:rsid w:val="4BF33895"/>
    <w:rsid w:val="4CFF6708"/>
    <w:rsid w:val="4E271720"/>
    <w:rsid w:val="4E671A76"/>
    <w:rsid w:val="4E824294"/>
    <w:rsid w:val="4EE71031"/>
    <w:rsid w:val="4F5345B7"/>
    <w:rsid w:val="4FB40EE3"/>
    <w:rsid w:val="4FDF6D98"/>
    <w:rsid w:val="50F03812"/>
    <w:rsid w:val="511C1685"/>
    <w:rsid w:val="51502E0B"/>
    <w:rsid w:val="521D78D4"/>
    <w:rsid w:val="523D78D8"/>
    <w:rsid w:val="52727234"/>
    <w:rsid w:val="52795C27"/>
    <w:rsid w:val="52861BBE"/>
    <w:rsid w:val="52EF4CB7"/>
    <w:rsid w:val="53295CC5"/>
    <w:rsid w:val="53616954"/>
    <w:rsid w:val="53CC0F2F"/>
    <w:rsid w:val="53E316B8"/>
    <w:rsid w:val="53F30E38"/>
    <w:rsid w:val="54070EB1"/>
    <w:rsid w:val="54231DB7"/>
    <w:rsid w:val="542F267E"/>
    <w:rsid w:val="549034E8"/>
    <w:rsid w:val="54C11DF1"/>
    <w:rsid w:val="54C34AD3"/>
    <w:rsid w:val="55150984"/>
    <w:rsid w:val="555B5474"/>
    <w:rsid w:val="555D22D0"/>
    <w:rsid w:val="55600AAF"/>
    <w:rsid w:val="55720CD8"/>
    <w:rsid w:val="55FE01A9"/>
    <w:rsid w:val="55FF4553"/>
    <w:rsid w:val="562A3CD9"/>
    <w:rsid w:val="56981B14"/>
    <w:rsid w:val="56B06335"/>
    <w:rsid w:val="572A6117"/>
    <w:rsid w:val="572D44FC"/>
    <w:rsid w:val="578C4B51"/>
    <w:rsid w:val="582B0C5D"/>
    <w:rsid w:val="589F7E5E"/>
    <w:rsid w:val="58D47EEF"/>
    <w:rsid w:val="591C1BD1"/>
    <w:rsid w:val="594B3579"/>
    <w:rsid w:val="59AF69E3"/>
    <w:rsid w:val="59B40BD0"/>
    <w:rsid w:val="59D95258"/>
    <w:rsid w:val="59EF767B"/>
    <w:rsid w:val="5A3C057C"/>
    <w:rsid w:val="5A5A51F7"/>
    <w:rsid w:val="5AA34C71"/>
    <w:rsid w:val="5B01003E"/>
    <w:rsid w:val="5B561883"/>
    <w:rsid w:val="5B600462"/>
    <w:rsid w:val="5B767A21"/>
    <w:rsid w:val="5B796FD8"/>
    <w:rsid w:val="5BAE6A53"/>
    <w:rsid w:val="5BDD4D51"/>
    <w:rsid w:val="5C412737"/>
    <w:rsid w:val="5C4C292A"/>
    <w:rsid w:val="5C7121EC"/>
    <w:rsid w:val="5C797F7D"/>
    <w:rsid w:val="5CD024BC"/>
    <w:rsid w:val="5CE869B2"/>
    <w:rsid w:val="5D525D33"/>
    <w:rsid w:val="5D8D7B0C"/>
    <w:rsid w:val="5DB1733F"/>
    <w:rsid w:val="5E28398C"/>
    <w:rsid w:val="5E7A5744"/>
    <w:rsid w:val="5F327E4D"/>
    <w:rsid w:val="5F374497"/>
    <w:rsid w:val="5F97115F"/>
    <w:rsid w:val="60084300"/>
    <w:rsid w:val="60CF0328"/>
    <w:rsid w:val="614D58E8"/>
    <w:rsid w:val="619D6C0F"/>
    <w:rsid w:val="61F277DC"/>
    <w:rsid w:val="624D00FB"/>
    <w:rsid w:val="63263797"/>
    <w:rsid w:val="634B26B2"/>
    <w:rsid w:val="63584BAC"/>
    <w:rsid w:val="638C38FD"/>
    <w:rsid w:val="63B86589"/>
    <w:rsid w:val="63E523DA"/>
    <w:rsid w:val="63E63E00"/>
    <w:rsid w:val="647107D2"/>
    <w:rsid w:val="651A409A"/>
    <w:rsid w:val="654B799C"/>
    <w:rsid w:val="661969F7"/>
    <w:rsid w:val="66DC55E3"/>
    <w:rsid w:val="6735613D"/>
    <w:rsid w:val="67380047"/>
    <w:rsid w:val="675739EC"/>
    <w:rsid w:val="67A854D0"/>
    <w:rsid w:val="67D539A1"/>
    <w:rsid w:val="681D0580"/>
    <w:rsid w:val="68317508"/>
    <w:rsid w:val="68997CAB"/>
    <w:rsid w:val="68AA26BA"/>
    <w:rsid w:val="68FB5E3D"/>
    <w:rsid w:val="69003E1C"/>
    <w:rsid w:val="69A42DFC"/>
    <w:rsid w:val="6A016DA8"/>
    <w:rsid w:val="6A1D0544"/>
    <w:rsid w:val="6A3207D6"/>
    <w:rsid w:val="6A4C03C4"/>
    <w:rsid w:val="6AA56265"/>
    <w:rsid w:val="6AB2282E"/>
    <w:rsid w:val="6ABB5767"/>
    <w:rsid w:val="6AEB02DD"/>
    <w:rsid w:val="6B205E53"/>
    <w:rsid w:val="6B600EE3"/>
    <w:rsid w:val="6BAD33CA"/>
    <w:rsid w:val="6BEF1DAA"/>
    <w:rsid w:val="6C203A0B"/>
    <w:rsid w:val="6C3506C8"/>
    <w:rsid w:val="6C977149"/>
    <w:rsid w:val="6CBA317C"/>
    <w:rsid w:val="6D2A14C3"/>
    <w:rsid w:val="6D2D38BC"/>
    <w:rsid w:val="6D3D212E"/>
    <w:rsid w:val="6D535020"/>
    <w:rsid w:val="6DA46835"/>
    <w:rsid w:val="6DB36B91"/>
    <w:rsid w:val="6DB81815"/>
    <w:rsid w:val="6E0A14D3"/>
    <w:rsid w:val="6E1E397A"/>
    <w:rsid w:val="6E677940"/>
    <w:rsid w:val="6EAD51BF"/>
    <w:rsid w:val="6EB074FD"/>
    <w:rsid w:val="6ED31D86"/>
    <w:rsid w:val="6F022E4B"/>
    <w:rsid w:val="6F1B1551"/>
    <w:rsid w:val="6F7712B8"/>
    <w:rsid w:val="6F8A613F"/>
    <w:rsid w:val="6F9D4616"/>
    <w:rsid w:val="6FDA25FA"/>
    <w:rsid w:val="6FFF6B64"/>
    <w:rsid w:val="701661D2"/>
    <w:rsid w:val="701C7348"/>
    <w:rsid w:val="702311D5"/>
    <w:rsid w:val="70584A5B"/>
    <w:rsid w:val="70D817DD"/>
    <w:rsid w:val="71064D38"/>
    <w:rsid w:val="719704E1"/>
    <w:rsid w:val="71FC153F"/>
    <w:rsid w:val="727260C9"/>
    <w:rsid w:val="728856F3"/>
    <w:rsid w:val="72C94DE0"/>
    <w:rsid w:val="739C761C"/>
    <w:rsid w:val="73E55711"/>
    <w:rsid w:val="745A6E07"/>
    <w:rsid w:val="74F63124"/>
    <w:rsid w:val="750A7A6C"/>
    <w:rsid w:val="7517329F"/>
    <w:rsid w:val="752C3465"/>
    <w:rsid w:val="75396761"/>
    <w:rsid w:val="755D45FC"/>
    <w:rsid w:val="75AE003E"/>
    <w:rsid w:val="75E03B6E"/>
    <w:rsid w:val="760473E8"/>
    <w:rsid w:val="76073386"/>
    <w:rsid w:val="760807C6"/>
    <w:rsid w:val="765F76BA"/>
    <w:rsid w:val="76CE4FCF"/>
    <w:rsid w:val="76D93A16"/>
    <w:rsid w:val="77505312"/>
    <w:rsid w:val="7755071A"/>
    <w:rsid w:val="77AC319B"/>
    <w:rsid w:val="77D96FB1"/>
    <w:rsid w:val="789F1F26"/>
    <w:rsid w:val="792754FA"/>
    <w:rsid w:val="798024F4"/>
    <w:rsid w:val="799F272C"/>
    <w:rsid w:val="79B317D4"/>
    <w:rsid w:val="79BE5ADD"/>
    <w:rsid w:val="79CE3210"/>
    <w:rsid w:val="79D02D9C"/>
    <w:rsid w:val="7A5552B9"/>
    <w:rsid w:val="7ACB6232"/>
    <w:rsid w:val="7B134C61"/>
    <w:rsid w:val="7B4D1917"/>
    <w:rsid w:val="7BFB25B5"/>
    <w:rsid w:val="7C160983"/>
    <w:rsid w:val="7C3A3CDA"/>
    <w:rsid w:val="7C3A7614"/>
    <w:rsid w:val="7C4350E4"/>
    <w:rsid w:val="7CA11994"/>
    <w:rsid w:val="7CB64A2E"/>
    <w:rsid w:val="7CF32A51"/>
    <w:rsid w:val="7D974D38"/>
    <w:rsid w:val="7DD558A0"/>
    <w:rsid w:val="7DDC0535"/>
    <w:rsid w:val="7E131C85"/>
    <w:rsid w:val="7E1F7391"/>
    <w:rsid w:val="7E890D5B"/>
    <w:rsid w:val="7E8E4BC4"/>
    <w:rsid w:val="7E9003D8"/>
    <w:rsid w:val="7EFC2AEC"/>
    <w:rsid w:val="7F75022C"/>
    <w:rsid w:val="7F8D51A8"/>
    <w:rsid w:val="7F9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5">
    <w:name w:val="列出段落1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2018-09-07T05:23:00Z</dcterms:created>
  <dc:creator>面子果实能力者！</dc:creator>
  <cp:lastModifiedBy>面子果实能力者！</cp:lastModifiedBy>
  <dcterms:modified xsi:type="dcterms:W3CDTF">2018-12-11T07:11:32Z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
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Consolas" w:hAnsi="Consolas"/>
          <w:color w:val="2A00FF"/>
          <w:sz w:val="20"/>
          <w:shd w:val="clear" w:color="auto" w:fill="E8F2FE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每一个接口之前加上/</w:t>
      </w:r>
      <w:r>
        <w:rPr>
          <w:rFonts w:hint="eastAsia" w:ascii="Consolas" w:hAnsi="Consolas"/>
          <w:color w:val="2A00FF"/>
          <w:sz w:val="20"/>
          <w:shd w:val="clear" w:color="auto" w:fill="E8F2FE"/>
          <w:lang w:val="en-US" w:eastAsia="zh-CN"/>
        </w:rPr>
        <w:t>user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1.1 创建一个洗衣篮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insertMyBasket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0"/>
                <w:shd w:val="clear" w:color="auto" w:fill="E8F2FE"/>
                <w:lang w:val="en-US" w:eastAsia="zh-CN"/>
              </w:rPr>
              <w:t>usUserId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1.2 查看我的洗衣篮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getMyBasket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Consolas" w:hAnsi="Consolas"/>
                <w:color w:val="6A3E3E"/>
                <w:sz w:val="20"/>
                <w:shd w:val="clear" w:color="auto" w:fill="E8F2FE"/>
                <w:lang w:val="en-US" w:eastAsia="zh-CN"/>
              </w:rPr>
              <w:t>usUserId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pbCdName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衣服名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usLaundryBasketId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洗衣篮编号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usLaundryBasketChildId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洗衣篮每个衣服主键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usLbNum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总数量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usLbPrice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总钱数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usLbcNum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每个衣服数量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usLbcPrice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每个衣服价格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"pbCdName": "衬衫",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"usLaundryBasketId": "0506b88c-d73e-11e8-a07e-00155dc504d0",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"usLbNum":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"usLbPrice":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"usLaundryBasketChildId": "6c65a543-d73e-11e8-a07e-00155dc504d0",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"usLbcNum":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"usLbcPrice": 20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1.3 清空洗衣篮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deleteMyBasket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usLaundryBasketId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洗衣篮主键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usUserId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1.4 插入一条衣服详情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thrustMyBasketDetail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usLbNum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总数量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usLbPrice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总价格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usLaundryBasketId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洗衣篮主键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usCommunityPartnerSale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衣服的主键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usLbcNum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每个衣服数量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usLbcPrice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每个衣服价格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1.5 修改一条衣服详情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updateMyBasketDetail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usLbNum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总数量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usLbPrice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总价格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usLaundryBasketId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洗衣篮主键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usCommunityPartnerSale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衣服的主键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usLbcNum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每个衣服数量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usLbcPrice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每个衣服价格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usLaundryBasketChildId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洗衣篮每个衣服主键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5217D"/>
    <w:rsid w:val="08060F78"/>
    <w:rsid w:val="092761CC"/>
    <w:rsid w:val="0A094FD9"/>
    <w:rsid w:val="0B981904"/>
    <w:rsid w:val="0D12113B"/>
    <w:rsid w:val="0F322BE8"/>
    <w:rsid w:val="0FC37BEA"/>
    <w:rsid w:val="114B6EF9"/>
    <w:rsid w:val="12D1782D"/>
    <w:rsid w:val="137B757E"/>
    <w:rsid w:val="14710E51"/>
    <w:rsid w:val="152F39F8"/>
    <w:rsid w:val="19E33E9B"/>
    <w:rsid w:val="1B3459C8"/>
    <w:rsid w:val="1C0D0833"/>
    <w:rsid w:val="1CB92004"/>
    <w:rsid w:val="1CE4352B"/>
    <w:rsid w:val="1D381C4B"/>
    <w:rsid w:val="21D242E2"/>
    <w:rsid w:val="24477E0F"/>
    <w:rsid w:val="249A1D10"/>
    <w:rsid w:val="2738793D"/>
    <w:rsid w:val="275777A7"/>
    <w:rsid w:val="2A3801CA"/>
    <w:rsid w:val="2A5E22E0"/>
    <w:rsid w:val="2A9072EB"/>
    <w:rsid w:val="2ADF3CFF"/>
    <w:rsid w:val="2BFF37E9"/>
    <w:rsid w:val="2D1249C8"/>
    <w:rsid w:val="300B70F9"/>
    <w:rsid w:val="30324D2B"/>
    <w:rsid w:val="32EF6A07"/>
    <w:rsid w:val="331E5402"/>
    <w:rsid w:val="332C0C5B"/>
    <w:rsid w:val="332D5D67"/>
    <w:rsid w:val="34914D18"/>
    <w:rsid w:val="353B1E1A"/>
    <w:rsid w:val="36A13EEB"/>
    <w:rsid w:val="37DF18F4"/>
    <w:rsid w:val="393D37A2"/>
    <w:rsid w:val="3A7958E8"/>
    <w:rsid w:val="3BCE586A"/>
    <w:rsid w:val="3C166EEC"/>
    <w:rsid w:val="3C541F6C"/>
    <w:rsid w:val="3D483EDE"/>
    <w:rsid w:val="3DA12E6C"/>
    <w:rsid w:val="4015537B"/>
    <w:rsid w:val="41080BFC"/>
    <w:rsid w:val="4272505C"/>
    <w:rsid w:val="4393433A"/>
    <w:rsid w:val="43F93A6B"/>
    <w:rsid w:val="4CC06769"/>
    <w:rsid w:val="51621CC5"/>
    <w:rsid w:val="51886B9F"/>
    <w:rsid w:val="51936060"/>
    <w:rsid w:val="527A635B"/>
    <w:rsid w:val="53E53F51"/>
    <w:rsid w:val="55FF1153"/>
    <w:rsid w:val="5695290D"/>
    <w:rsid w:val="57F93260"/>
    <w:rsid w:val="582C363F"/>
    <w:rsid w:val="5A8D6228"/>
    <w:rsid w:val="5E5517D1"/>
    <w:rsid w:val="5F55233B"/>
    <w:rsid w:val="60317FAF"/>
    <w:rsid w:val="6123326A"/>
    <w:rsid w:val="61E33A53"/>
    <w:rsid w:val="62E96824"/>
    <w:rsid w:val="66430D5C"/>
    <w:rsid w:val="66B22050"/>
    <w:rsid w:val="68480C83"/>
    <w:rsid w:val="68C204E0"/>
    <w:rsid w:val="6A925D1E"/>
    <w:rsid w:val="6C3C1CB8"/>
    <w:rsid w:val="6CB515FF"/>
    <w:rsid w:val="6D535020"/>
    <w:rsid w:val="6EE061C5"/>
    <w:rsid w:val="6F5F2D8C"/>
    <w:rsid w:val="6F9E2D66"/>
    <w:rsid w:val="71EB3F46"/>
    <w:rsid w:val="72C85B46"/>
    <w:rsid w:val="731E5DA9"/>
    <w:rsid w:val="732F6B1A"/>
    <w:rsid w:val="73916A6C"/>
    <w:rsid w:val="75557D8E"/>
    <w:rsid w:val="75A565F0"/>
    <w:rsid w:val="76E03ABF"/>
    <w:rsid w:val="788D026F"/>
    <w:rsid w:val="7DF66985"/>
    <w:rsid w:val="7EF6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5">
    <w:name w:val="列出段落1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2018-10-15T03:06:00Z</dcterms:created>
  <dc:creator>面子果实能力者！</dc:creator>
  <cp:lastModifiedBy>面子果实能力者！</cp:lastModifiedBy>
  <dcterms:modified xsi:type="dcterms:W3CDTF">2018-10-24T03:50:50Z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
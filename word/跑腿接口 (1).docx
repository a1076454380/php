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76" w:lineRule="auto"/>
        <w:ind w:firstLine="0" w:firstLineChars="0"/>
        <w:outlineLvl w:val="0"/>
        <w:rPr>
          <w:rFonts w:hint="default" w:asci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1.1</w:t>
      </w:r>
      <w:r>
        <w:rPr>
          <w:rFonts w:hint="eastAsia" w:ascii="宋体" w:hAnsi="宋体"/>
          <w:b/>
          <w:color w:val="000000"/>
          <w:sz w:val="24"/>
          <w:lang w:eastAsia="zh-CN"/>
        </w:rPr>
        <w:t>跑腿</w:t>
      </w:r>
      <w:r>
        <w:rPr>
          <w:rFonts w:ascii="宋体" w:hAnsi="宋体"/>
          <w:b/>
          <w:color w:val="000000"/>
          <w:sz w:val="24"/>
        </w:rPr>
        <w:t>登录（</w:t>
      </w:r>
      <w:r>
        <w:rPr>
          <w:rFonts w:ascii="宋体" w:hAnsi="宋体"/>
          <w:b/>
          <w:color w:val="FF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>）</w:t>
      </w:r>
    </w:p>
    <w:p>
      <w:pPr>
        <w:pStyle w:val="5"/>
        <w:spacing w:line="276" w:lineRule="auto"/>
        <w:ind w:firstLine="0" w:firstLineChars="0"/>
        <w:outlineLvl w:val="9"/>
        <w:rPr>
          <w:rFonts w:hint="default" w:ascii="Consolas" w:hAnsi="Consolas" w:eastAsia="Consolas"/>
          <w:color w:val="2A00FF"/>
          <w:sz w:val="24"/>
          <w:highlight w:val="white"/>
        </w:rPr>
      </w:pPr>
      <w:r>
        <w:rPr>
          <w:rFonts w:ascii="宋体" w:hAnsi="宋体"/>
          <w:color w:val="000000"/>
          <w:sz w:val="24"/>
        </w:rPr>
        <w:t>Url:/</w:t>
      </w:r>
      <w:r>
        <w:rPr>
          <w:rFonts w:hint="default" w:ascii="宋体" w:hAnsi="宋体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Purchaselogin</w:t>
      </w:r>
    </w:p>
    <w:p>
      <w:pPr>
        <w:jc w:val="left"/>
        <w:rPr>
          <w:rFonts w:hint="default" w:eastAsia="Times New Roman"/>
          <w:sz w:val="24"/>
          <w:u w:val="single"/>
        </w:rPr>
      </w:pPr>
      <w:r>
        <w:rPr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</w:tcPr>
          <w:p>
            <w:pPr>
              <w:pStyle w:val="5"/>
              <w:spacing w:line="276" w:lineRule="auto"/>
              <w:ind w:firstLine="0" w:firstLineChars="0"/>
              <w:jc w:val="center"/>
              <w:rPr>
                <w:rFonts w:hint="default" w:ascii="宋体"/>
                <w:b/>
                <w:color w:val="000000"/>
                <w:sz w:val="24"/>
                <w:u w:val="single"/>
              </w:rPr>
            </w:pP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</w:tcPr>
          <w:p>
            <w:pPr>
              <w:pStyle w:val="5"/>
              <w:spacing w:line="276" w:lineRule="auto"/>
              <w:ind w:firstLine="0" w:firstLineChars="0"/>
              <w:jc w:val="center"/>
              <w:rPr>
                <w:rFonts w:hint="default" w:ascii="宋体"/>
                <w:b/>
                <w:color w:val="000000"/>
                <w:sz w:val="24"/>
                <w:u w:val="single"/>
              </w:rPr>
            </w:pP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</w:tcPr>
          <w:p>
            <w:pPr>
              <w:pStyle w:val="5"/>
              <w:spacing w:line="276" w:lineRule="auto"/>
              <w:ind w:firstLine="0" w:firstLineChars="0"/>
              <w:jc w:val="center"/>
              <w:rPr>
                <w:rFonts w:hint="default" w:ascii="宋体"/>
                <w:b/>
                <w:color w:val="000000"/>
                <w:sz w:val="24"/>
                <w:u w:val="single"/>
              </w:rPr>
            </w:pP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</w:tcPr>
          <w:p>
            <w:pPr>
              <w:pStyle w:val="5"/>
              <w:spacing w:line="276" w:lineRule="auto"/>
              <w:ind w:firstLine="0" w:firstLineChars="0"/>
              <w:jc w:val="center"/>
              <w:rPr>
                <w:rFonts w:hint="default" w:ascii="宋体"/>
                <w:b/>
                <w:color w:val="000000"/>
                <w:sz w:val="24"/>
                <w:u w:val="single"/>
              </w:rPr>
            </w:pP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Consolas" w:hAnsi="Consolas" w:cs="Consolas"/>
                <w:color w:val="6A3E3E"/>
                <w:kern w:val="0"/>
                <w:sz w:val="20"/>
                <w:u w:val="singl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6A3E3E"/>
                <w:kern w:val="0"/>
                <w:sz w:val="20"/>
                <w:u w:val="single"/>
                <w:lang w:val="en-US" w:eastAsia="zh-CN"/>
              </w:rPr>
              <w:t>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u w:val="single"/>
                <w:lang w:val="en-US" w:eastAsia="zh-CN"/>
              </w:rPr>
              <w:t>手机号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default" w:ascii="宋体"/>
                <w:color w:val="000000"/>
                <w:sz w:val="24"/>
                <w:u w:val="single"/>
              </w:rPr>
            </w:pPr>
            <w:r>
              <w:rPr>
                <w:rFonts w:hint="eastAsia" w:ascii="宋体" w:hAnsi="宋体"/>
                <w:color w:val="000000"/>
                <w:sz w:val="24"/>
                <w:u w:val="single"/>
                <w:lang w:val="en-US" w:eastAsia="zh-CN"/>
              </w:rPr>
              <w:t>s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>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default" w:ascii="宋体"/>
                <w:color w:val="000000"/>
                <w:sz w:val="24"/>
                <w:u w:val="single"/>
              </w:rPr>
            </w:pPr>
            <w:r>
              <w:rPr>
                <w:rFonts w:hint="default" w:ascii="宋体"/>
                <w:color w:val="000000"/>
                <w:sz w:val="24"/>
                <w:u w:val="single"/>
              </w:rPr>
              <w:t>13812341234</w:t>
            </w:r>
          </w:p>
        </w:tc>
      </w:tr>
    </w:tbl>
    <w:p>
      <w:pPr>
        <w:jc w:val="left"/>
        <w:rPr>
          <w:rFonts w:hint="default" w:eastAsia="Times New Roman"/>
          <w:sz w:val="24"/>
          <w:u w:val="single"/>
        </w:rPr>
      </w:pPr>
      <w:r>
        <w:rPr>
          <w:rFonts w:hint="default"/>
          <w:sz w:val="24"/>
          <w:u w:val="single"/>
        </w:rPr>
        <w:t xml:space="preserve">b. </w:t>
      </w:r>
      <w:r>
        <w:rPr>
          <w:sz w:val="24"/>
          <w:u w:val="single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</w:tcPr>
          <w:p>
            <w:pPr>
              <w:pStyle w:val="5"/>
              <w:spacing w:line="276" w:lineRule="auto"/>
              <w:ind w:firstLine="0" w:firstLineChars="0"/>
              <w:jc w:val="center"/>
              <w:rPr>
                <w:rFonts w:hint="default" w:asci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</w:tcPr>
          <w:p>
            <w:pPr>
              <w:pStyle w:val="5"/>
              <w:spacing w:line="276" w:lineRule="auto"/>
              <w:ind w:firstLine="0" w:firstLineChars="0"/>
              <w:jc w:val="center"/>
              <w:rPr>
                <w:rFonts w:hint="default" w:asci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</w:tcPr>
          <w:p>
            <w:pPr>
              <w:pStyle w:val="5"/>
              <w:spacing w:line="276" w:lineRule="auto"/>
              <w:ind w:firstLine="0" w:firstLineChars="0"/>
              <w:jc w:val="center"/>
              <w:rPr>
                <w:rFonts w:hint="default" w:asci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</w:tcPr>
          <w:p>
            <w:pPr>
              <w:pStyle w:val="5"/>
              <w:spacing w:line="276" w:lineRule="auto"/>
              <w:ind w:firstLine="0" w:firstLineChars="0"/>
              <w:jc w:val="center"/>
              <w:rPr>
                <w:rFonts w:hint="default" w:asci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</w:rPr>
              <w:t>usRiderId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主键ID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43c21c72-b260-11e8-87de-00155dc504d0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企业骑手工号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</w:rPr>
              <w:t>13687445544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性别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int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性别（1.男 2.女）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usRiHeadImgUrl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头像图片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D:\20180822160630.png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usRiProvince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省份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usRiCity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城市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usRiArea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区/县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XX县XX区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usRiDetailed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详细地址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usRiCardId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身份证号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320328456789123456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usRiCardFrontImgUrl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身份证正面照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D:\20180822160630.png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usRiCardBackImgUrl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身份证背面照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D:\20180822160630.png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usRiCardHandheldImgUrl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手持身份证照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D:\20180822160630.png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usRiServingProvince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配送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省份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usRiServingCity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配送城市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usRiServingArea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配送区域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usRiServingRange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配送距离(KM）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usRiBelong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骑手所属（1.公司 2.代理 3.商户 4.个人）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usRiStyle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骑手类型（0.代购员 1.骑手）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usRiMapPlace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骑手地图位置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usRiIsPromote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是否被推荐（0.否 1.是）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usRiPromotePeople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推荐人（骑手表主键）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</w:rPr>
              <w:t>43c21c72-b260-11e8-87de-00155dc504d0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usRiDeleteType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是否删除（0.否 1.是）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usRiAuditStatus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审核状态（0.等待审核 1.审核通过 2.审核不通过）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usRiAuditRemark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审核不通过评论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XX原因不通过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创建人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usRiCreateTime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</w:rPr>
              <w:t>2018-09-07T05:36:35.000+0000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修改人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李四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</w:rPr>
              <w:t>2018-09-07 13:36:35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changeUsRiUpdateTime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actionTime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endTime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jc w:val="left"/>
        <w:rPr>
          <w:rFonts w:hint="default" w:eastAsia="Times New Roman"/>
          <w:sz w:val="24"/>
        </w:rPr>
      </w:pPr>
    </w:p>
    <w:p>
      <w:pPr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"status": 200,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   // 状态码（200成功300失败）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"msg": "OK",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"data": {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"usRiderId": "43c21c72-b260-11e8-87de-00155dc504d0",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"usRiCode":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"usRiName":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"usRiPhone": "13687445544",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"usRiSex":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"usRiHeadImgUrl":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"usRiProvince":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"usRiCity":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"usRiArea":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"usRiDetailed":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"usRiCardId":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"usRiCardFrontImgUrl":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"usRiCardBackImgUrl":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"usRiCardHandheldImgUrl":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"usRiServingProvince":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"usRiServingCity":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"usRiServingArea":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"usRiServingRange":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"usRiBelong": 4,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"usRiStyle": 0,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"usRiMapPlace":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"usRiIsPromote": 0,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"usRiPromotePeople":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"usRiDeleteType": 0,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"usRiAuditStatus": 0,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"usRiAuditRemark":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"usRiCreateName":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"usRiCreateTime": "2018-09-07T05:36:35.000+0000",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"usRiUpdateName":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"usRiUpdateTime":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"changeUsRiCreateTime": "2018-09-07 13:36:35",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"changeUsRiUpdateTime": "",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"actionTime":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"endTime": null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}</w:t>
            </w:r>
          </w:p>
          <w:p>
            <w:pPr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}</w:t>
            </w:r>
          </w:p>
        </w:tc>
      </w:tr>
    </w:tbl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1.2跑腿</w:t>
      </w:r>
      <w:r>
        <w:rPr>
          <w:rFonts w:hint="eastAsia" w:ascii="宋体" w:hAnsi="宋体"/>
          <w:b/>
          <w:color w:val="000000"/>
          <w:sz w:val="24"/>
          <w:lang w:eastAsia="zh-CN"/>
        </w:rPr>
        <w:t>实名认证图片上传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imagePurchaseImage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data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图片的路径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1.3跑腿</w:t>
      </w:r>
      <w:r>
        <w:rPr>
          <w:rFonts w:hint="eastAsia" w:ascii="宋体" w:hAnsi="宋体"/>
          <w:b/>
          <w:color w:val="000000"/>
          <w:sz w:val="24"/>
          <w:lang w:eastAsia="zh-CN"/>
        </w:rPr>
        <w:t>实名认证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updatePurchaseRealName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40" w:firstLineChars="100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usRiderId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40" w:firstLineChars="100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usRiName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骑手名字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40" w:firstLineChars="100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usRiSex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骑手性别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1男 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</w:t>
            </w: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ri</w:t>
            </w: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rovince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省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XX省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</w:t>
            </w: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i</w:t>
            </w: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ity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市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XX市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</w:t>
            </w: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i</w:t>
            </w: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rea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区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XX区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usRiDetailed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详细地址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XX街道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usRiCardId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身份证号码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usRiCardFrontImgUrl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身份证正面照</w:t>
            </w:r>
          </w:p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usRiCardBackImgUrl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身份证背面照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usRiCardHandheldImgUrl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手持身份证照</w:t>
            </w:r>
          </w:p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data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认证成功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1.4我的订单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selectPurchaseOrderAll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00" w:firstLineChars="100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usRiderId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00" w:firstLineChars="100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pageNum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当前页数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00" w:firstLineChars="100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pageSize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当前页显示条数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pageNum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当前页数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pageSize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每页显示条数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us_rt_status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订单状态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状态（1.已完成 2.等待 3接取 4.已购买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us_replace_take_id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us_user_id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用户编号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us_address_id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用户地址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us_rt_style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订单类型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订单种类（1.代购订单 2.代取订单 3.代送订单）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us_rt_create_time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订单创建时间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us_rt_describe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代购物品描述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us_rt_forecast_price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订单价格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"pageSize": 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"size":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"endRow":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"total":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"us_rt_status": 3,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"us_replace_take_id": "11111",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"us_user_id": "a32730a8-80ee-11e8-9366-00155dc504d0",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"us_address_id": "address123",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"us_rt_style":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"us_rt_create_time": "2018-07-25T09:39:18.000+0000",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"us_rt_describe": "花生米",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"us_rt_forecast_price": 20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"isLastPage":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"navigateLastPage":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"lastPage":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1.5查看待接订单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selectPurchaseOrderbyStatus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us_rt_is_arrive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送达时间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us_rt_is_pay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是否支付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是否支付（0.否 1.是）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us_rt_is_type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订单种类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订单种类（1.代购订单 2.代取订单 3.代送订单）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us_rt_status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订单状态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状态（1.已完成 2.等待 3接取 4.已购买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us_replace_take_id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代购订单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us_user_id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us_address_id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是否指定地址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是否指定地址（0.否 1.是）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us_rt_style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订单类型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订单类型（0.已取消 1.正常订单）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us_rt_create_time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订单创建时间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us_rt_describe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代购物品描述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us_rt_forecast_price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物品预估金额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us_rt_is_tip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是否给小费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是否给小费（0.否 1.是）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"us_rt_is_arrive":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"us_rt_is_pay":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"us_rt_is_type":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"us_rt_status":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"us_replace_take_id": "11111",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"us_user_id": "a32730a8-80ee-11e8-9366-00155dc504d0",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"us_address_id": "address123",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"us_rt_create_time": "2018-07-25T09:39:18.000+0000",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"us_rt_describe": "花生米",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"us_rt_forecast_price":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"us_rt_is_tip": 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1.6 查询待送达订单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selectPruchaseOrderById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00" w:firstLineChars="100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E8F2FE"/>
              </w:rPr>
              <w:t>usRiderId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us_rt_is_arrive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是否设置送达时间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是否设置送达时间（0.否 1.是）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us_rt_is_pay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是否支付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是否支付（0.否 1.是）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us_rt_is_type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订单种类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订单种类（1.代购订单 2.代取订单 3.代送订单）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us_rt_status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状态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状态（1.已完成 2.等待 3接取 4.已购买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us_replace_take_id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us_user_id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us_address_id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是否设置地址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是否指定地址（0.否 1.是）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us_rt_style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订单类型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订单类型（0.已取消 1.正常订单）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us_rt_create_time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订单创建时间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us_rt_describe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代购物品描述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us_rt_forecast_price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物品预估价格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us_rt_is_tip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是否给小费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是否给小费（0.否 1.是）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"us_rt_is_arrive":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"us_rt_is_pay":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"us_rt_is_type":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"us_rt_status":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"us_replace_take_id": "11111",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"us_user_id": "a32730a8-80ee-11e8-9366-00155dc504d0",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"us_address_id": "address123",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"us_rt_create_time": "2018-07-25T09:39:18.000+0000",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"us_rt_describe": "花生米",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"us_rt_forecast_price":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"us_rt_is_tip": 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1.7订单接取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insertPurchaseTakeDetail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Consolas" w:hAnsi="Consolas" w:eastAsia="宋体"/>
                <w:color w:val="0000C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E8F2FE"/>
              </w:rPr>
              <w:t>usReplaceTakeId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用户代购订单表编号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shd w:val="clear" w:color="auto" w:fill="E8F2FE"/>
                <w:lang w:val="en-US" w:eastAsia="zh-CN"/>
              </w:rPr>
              <w:t>usRiderId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骑手编号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data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接单成功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1.8取到商品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updatePurchaseTakeDetailComplete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Consolas" w:hAnsi="Consolas" w:eastAsia="宋体"/>
                <w:color w:val="0000C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E8F2FE"/>
              </w:rPr>
              <w:t>usReplaceTakeId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用户代购订单表编号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data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商品接取成功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rPr>
          <w:rFonts w:hint="eastAsia" w:ascii="Consolas" w:hAnsi="Consolas" w:eastAsia="Consolas"/>
          <w:color w:val="2A00FF"/>
          <w:sz w:val="20"/>
          <w:shd w:val="clear" w:color="auto" w:fill="E8F2FE"/>
        </w:rPr>
      </w:pPr>
    </w:p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1.9完成订单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updatePurchaseTakeDetailStatusCompleted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Consolas" w:hAnsi="Consolas" w:eastAsia="宋体"/>
                <w:color w:val="0000C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E8F2FE"/>
              </w:rPr>
              <w:t>usReplaceTakeId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用户代购订单表编号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data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订单完成成功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hAnsi="宋体"/>
          <w:b/>
          <w:color w:val="000000"/>
          <w:sz w:val="24"/>
          <w:lang w:val="en-US" w:eastAsia="zh-CN"/>
        </w:rPr>
      </w:pPr>
    </w:p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2.0 查看订单详情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purchaseDetails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usReplaceTakeId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跑腿订单表编号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40" w:firstLineChars="100"/>
              <w:outlineLvl w:val="9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usReplaceTakeId</w:t>
            </w:r>
            <w:bookmarkStart w:id="0" w:name="_GoBack"/>
            <w:bookmarkEnd w:id="0"/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跑腿订单表编号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usUserId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用户编号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usRtDescribe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代购物品描述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usRtIsArrive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是否设置送达时间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0.否 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usRtArriveTime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送达时间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usRtForecastPrice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物品预估金额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usRtIsAddress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是否设置送达地址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0.否 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usRtProvince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省份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usRtCity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城市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usRtArea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区/县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usRtDetails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用户详细地址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usAddressId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收货地址表主键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usRtIsTip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是否给小费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0.否 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usRtTipPrice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小费金额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usRtIsType</w:t>
            </w:r>
          </w:p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订单类型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1.代购订单 2.代取订单 3.代送订单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代购跑腿金额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usRtIsPay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是否支付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0.否 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usRtStatus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订单当前状态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1.已完成 2.等待 3接取 4.已购买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usRtStyle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订单类型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0.已取消 1.正常订单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usRtCreateTime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订单创建时间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usRtCreateName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订单创建人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usRtUpdateName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订单修改人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usRtUpdateTime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订单修改时间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usReplaceTakeDetailId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订单详情表编号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usRiderId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骑手表编号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usRtdItemImgUrl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物品图片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usRtdItemPrice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商品价格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usRtdItemSendImgUrl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商品送达图片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usRtdItemSendTime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商品送达时间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usRtdItemIsPay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是否支付价格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0.否 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usRtdWeight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物品重量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usRtdDistance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距离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usRtdCreateName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订单详情创建人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usRtdCreateTime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订单详情创建时间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usRtdUpdateName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订单详情更新人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usRtdUpdateTime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订单详情更新时间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骑手工号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usRiName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骑手名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usRiPhone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骑手手机号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usRiSex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骑手性别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1.男  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usRiProvince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骑手省份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usRiCity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骑手城市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usRiArea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骑手地区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usRiDetailed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骑手详细地址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usRiStyle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骑手类型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0.代购员 1.骑手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usRiMapPlace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骑手地图位置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usRiStar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满意度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usNickname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客户名字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usPhone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客户手机号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usHeadImg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客户头像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usSex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客户性别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1.男  2.女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"usReplaceTakeId":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"usReplaceTakeId": "11111",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"usRtDescribe": "花生米",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"usRtIsArrive":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"usRtArriveTime":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"usRtForecastPrice":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"usRtIsAddress":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"usRtProvince":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"usRtCity":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"usRtArea":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"usRtDetails":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"usAddressId": "address123",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"usRtIsTip":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"usRtTipPrice":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"usRtIsType":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"usRtPrice":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"usRtIsPay":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"usRtStatus": 4,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"usRtCreateTime": "2018-07-25T09:39:18.000+0000",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"usReplaceTakeDetailId":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"usRiderId":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"usRtdItemImgUrl": "33333",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"usRtdItemPrice":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"usRtdItemSendImgUrl": "33333",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"usRtdItemSendTime":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"usRtdItemIsPay":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"usRtdWeight":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"usRtdDistance":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"usRtdCreateTime": "2018-07-26T00:48:25.000+0000",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"usRtdUpdateName": "b24df52e-b1b4-11e8-87de-00155dc504d0",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"usRtdUpdateTime": "2018-09-11T08:12:25.000+0000",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"usRiCode":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"usRiName": "张三",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"usRiPhone": "13685143378",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"usRiHeadImgUrl":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"usRiProvince": "江苏",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"usRiCity": "徐州",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"usRiArea": "鼓楼",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"usRiDetailed": "金山桥",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"usRiCardId": "320323199807181011",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"usRiCardFrontImgUrl": "123",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"usRiCardBackImgUrl": "123",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"usRiCardHandheldImgUrl": "123",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"usRiServingProvince":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"usRiServingCity":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"usRiServingArea":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"usRiServingRange":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"usRiBelong": 4,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"usRiStyle":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"usRiMapPlace":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"usRiIsPromote":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"usRiPromotePeople":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"usRiDeleteType":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"usRiAuditStatus":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"usRiAuditRemark":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"usRiCreateTime": "2018-09-06T09:08:31.000+0000",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"usRiUpdateTime": "2018-09-07T06:39:56.000+0000",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"usRiStar":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"usNickname": "礼",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"usPhone": "15252163775",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"usHeadImg": "用户头像",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"usStatus":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"usDelete":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"usCreateTime": "2018-07-31T05:43:43.000+0000",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"usUpdateTime": "2018-08-03T06:43:54.000+0000",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"usSex":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"usBirthday": "1998-01-27",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"actionTime":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"endTime":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"changeUsCreateTime":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"changeUsUpdateName":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ascii="Consolas" w:hAnsi="Consolas" w:eastAsia="Consolas"/>
          <w:color w:val="2A00FF"/>
          <w:sz w:val="20"/>
          <w:shd w:val="clear" w:color="auto" w:fill="E8F2F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711A7"/>
    <w:rsid w:val="00AA6BDD"/>
    <w:rsid w:val="00B21FE4"/>
    <w:rsid w:val="00B31A03"/>
    <w:rsid w:val="00CE23EB"/>
    <w:rsid w:val="01541883"/>
    <w:rsid w:val="01A26BAF"/>
    <w:rsid w:val="01CD067F"/>
    <w:rsid w:val="01FD1C3B"/>
    <w:rsid w:val="02655834"/>
    <w:rsid w:val="02A94860"/>
    <w:rsid w:val="02E00E40"/>
    <w:rsid w:val="02EA1A04"/>
    <w:rsid w:val="02EF6071"/>
    <w:rsid w:val="03113457"/>
    <w:rsid w:val="03823FBC"/>
    <w:rsid w:val="03C0138A"/>
    <w:rsid w:val="03F00914"/>
    <w:rsid w:val="04283C90"/>
    <w:rsid w:val="04651B06"/>
    <w:rsid w:val="046527AD"/>
    <w:rsid w:val="04B60311"/>
    <w:rsid w:val="055E729B"/>
    <w:rsid w:val="05C0196E"/>
    <w:rsid w:val="05CB29EB"/>
    <w:rsid w:val="0612361C"/>
    <w:rsid w:val="06345026"/>
    <w:rsid w:val="07003D10"/>
    <w:rsid w:val="0740040D"/>
    <w:rsid w:val="078B3E9F"/>
    <w:rsid w:val="078C403C"/>
    <w:rsid w:val="07F754DD"/>
    <w:rsid w:val="08604BE8"/>
    <w:rsid w:val="08BC3AB6"/>
    <w:rsid w:val="091D001C"/>
    <w:rsid w:val="09203A95"/>
    <w:rsid w:val="09583104"/>
    <w:rsid w:val="098D789C"/>
    <w:rsid w:val="0A0E2736"/>
    <w:rsid w:val="0A58250E"/>
    <w:rsid w:val="0A657D76"/>
    <w:rsid w:val="0AF64D30"/>
    <w:rsid w:val="0B1759F0"/>
    <w:rsid w:val="0B371EF2"/>
    <w:rsid w:val="0B672FB1"/>
    <w:rsid w:val="0B6D0590"/>
    <w:rsid w:val="0B7D4F14"/>
    <w:rsid w:val="0B883364"/>
    <w:rsid w:val="0BBA3141"/>
    <w:rsid w:val="0C0310E7"/>
    <w:rsid w:val="0C3F5A54"/>
    <w:rsid w:val="0C42387B"/>
    <w:rsid w:val="0C8D6DAA"/>
    <w:rsid w:val="0CBB16EF"/>
    <w:rsid w:val="0CCD5312"/>
    <w:rsid w:val="0D5F1795"/>
    <w:rsid w:val="0D765A6B"/>
    <w:rsid w:val="0D8448D2"/>
    <w:rsid w:val="0D9F3312"/>
    <w:rsid w:val="0E361C8C"/>
    <w:rsid w:val="0E5E5EDB"/>
    <w:rsid w:val="0ED8579B"/>
    <w:rsid w:val="0F3202C2"/>
    <w:rsid w:val="0FF37B32"/>
    <w:rsid w:val="101D23DE"/>
    <w:rsid w:val="106166C1"/>
    <w:rsid w:val="10D3260C"/>
    <w:rsid w:val="10E20F04"/>
    <w:rsid w:val="11063DCA"/>
    <w:rsid w:val="11167250"/>
    <w:rsid w:val="11361DAC"/>
    <w:rsid w:val="11607D26"/>
    <w:rsid w:val="119715EF"/>
    <w:rsid w:val="11B77B36"/>
    <w:rsid w:val="121F3D45"/>
    <w:rsid w:val="12273906"/>
    <w:rsid w:val="126878C0"/>
    <w:rsid w:val="126C04D5"/>
    <w:rsid w:val="129023B8"/>
    <w:rsid w:val="130251C4"/>
    <w:rsid w:val="133E1810"/>
    <w:rsid w:val="135B7DD0"/>
    <w:rsid w:val="13743B9B"/>
    <w:rsid w:val="13813090"/>
    <w:rsid w:val="13AE1513"/>
    <w:rsid w:val="13F8316E"/>
    <w:rsid w:val="14535A14"/>
    <w:rsid w:val="14D2649A"/>
    <w:rsid w:val="153D17CC"/>
    <w:rsid w:val="154157B7"/>
    <w:rsid w:val="15481863"/>
    <w:rsid w:val="15E43AA9"/>
    <w:rsid w:val="162214EC"/>
    <w:rsid w:val="164A3024"/>
    <w:rsid w:val="16646144"/>
    <w:rsid w:val="16A43995"/>
    <w:rsid w:val="176623CF"/>
    <w:rsid w:val="18027F0D"/>
    <w:rsid w:val="181D5A8D"/>
    <w:rsid w:val="184A5E04"/>
    <w:rsid w:val="18505B59"/>
    <w:rsid w:val="185E1C6C"/>
    <w:rsid w:val="18DD2B20"/>
    <w:rsid w:val="18EA3614"/>
    <w:rsid w:val="19B06E6F"/>
    <w:rsid w:val="19BE5853"/>
    <w:rsid w:val="19EF4856"/>
    <w:rsid w:val="1A507E2C"/>
    <w:rsid w:val="1AD507A2"/>
    <w:rsid w:val="1B910866"/>
    <w:rsid w:val="1BA8568C"/>
    <w:rsid w:val="1BC639A8"/>
    <w:rsid w:val="1C112C87"/>
    <w:rsid w:val="1C176B65"/>
    <w:rsid w:val="1C357584"/>
    <w:rsid w:val="1C4B1426"/>
    <w:rsid w:val="1C802BAD"/>
    <w:rsid w:val="1CD57826"/>
    <w:rsid w:val="1D330EBD"/>
    <w:rsid w:val="1D952941"/>
    <w:rsid w:val="1DD73591"/>
    <w:rsid w:val="1E29551A"/>
    <w:rsid w:val="1E874336"/>
    <w:rsid w:val="1EBB3173"/>
    <w:rsid w:val="1F206448"/>
    <w:rsid w:val="1F343A72"/>
    <w:rsid w:val="1FB714BB"/>
    <w:rsid w:val="20076BCC"/>
    <w:rsid w:val="201808D7"/>
    <w:rsid w:val="20242D7C"/>
    <w:rsid w:val="202C51BF"/>
    <w:rsid w:val="20500592"/>
    <w:rsid w:val="20755386"/>
    <w:rsid w:val="209C2747"/>
    <w:rsid w:val="20BB2F67"/>
    <w:rsid w:val="21275428"/>
    <w:rsid w:val="216B0F09"/>
    <w:rsid w:val="2193009E"/>
    <w:rsid w:val="21BC376C"/>
    <w:rsid w:val="22043AAC"/>
    <w:rsid w:val="22396F89"/>
    <w:rsid w:val="226352EE"/>
    <w:rsid w:val="22874F69"/>
    <w:rsid w:val="22885CB5"/>
    <w:rsid w:val="22F35632"/>
    <w:rsid w:val="235869E3"/>
    <w:rsid w:val="24E574AF"/>
    <w:rsid w:val="24FC60EF"/>
    <w:rsid w:val="251B6DD3"/>
    <w:rsid w:val="256B2452"/>
    <w:rsid w:val="25A44C7C"/>
    <w:rsid w:val="25F243B7"/>
    <w:rsid w:val="261049B8"/>
    <w:rsid w:val="26470D38"/>
    <w:rsid w:val="26AA2E10"/>
    <w:rsid w:val="27315FCD"/>
    <w:rsid w:val="274259E4"/>
    <w:rsid w:val="27454A36"/>
    <w:rsid w:val="27762CA8"/>
    <w:rsid w:val="27EC649D"/>
    <w:rsid w:val="27FC38D7"/>
    <w:rsid w:val="280B5335"/>
    <w:rsid w:val="28AB139E"/>
    <w:rsid w:val="2932708D"/>
    <w:rsid w:val="294A02FC"/>
    <w:rsid w:val="299A76E9"/>
    <w:rsid w:val="2A0E0936"/>
    <w:rsid w:val="2A406EAA"/>
    <w:rsid w:val="2A423250"/>
    <w:rsid w:val="2A71176F"/>
    <w:rsid w:val="2A9253DE"/>
    <w:rsid w:val="2AC27778"/>
    <w:rsid w:val="2AD7733B"/>
    <w:rsid w:val="2B1C0A65"/>
    <w:rsid w:val="2B3B0A25"/>
    <w:rsid w:val="2B9127D4"/>
    <w:rsid w:val="2B9F165D"/>
    <w:rsid w:val="2BBA70F4"/>
    <w:rsid w:val="2C3B4832"/>
    <w:rsid w:val="2CE07D14"/>
    <w:rsid w:val="2D77602D"/>
    <w:rsid w:val="2D913C14"/>
    <w:rsid w:val="2EF65FE2"/>
    <w:rsid w:val="2FCB2CF6"/>
    <w:rsid w:val="2FD56F38"/>
    <w:rsid w:val="2FE22A3D"/>
    <w:rsid w:val="2FE34F49"/>
    <w:rsid w:val="2FFE36A8"/>
    <w:rsid w:val="301A49A1"/>
    <w:rsid w:val="301C6918"/>
    <w:rsid w:val="30322D35"/>
    <w:rsid w:val="30374BCE"/>
    <w:rsid w:val="306F05FF"/>
    <w:rsid w:val="30710AEA"/>
    <w:rsid w:val="30806242"/>
    <w:rsid w:val="3086332A"/>
    <w:rsid w:val="312436BF"/>
    <w:rsid w:val="31982EFF"/>
    <w:rsid w:val="31AB73D1"/>
    <w:rsid w:val="32DA1C11"/>
    <w:rsid w:val="33220B1A"/>
    <w:rsid w:val="33630F3A"/>
    <w:rsid w:val="33805AA9"/>
    <w:rsid w:val="33AC756B"/>
    <w:rsid w:val="34C53F36"/>
    <w:rsid w:val="35F55126"/>
    <w:rsid w:val="364042A5"/>
    <w:rsid w:val="36492A92"/>
    <w:rsid w:val="36843879"/>
    <w:rsid w:val="36D340D6"/>
    <w:rsid w:val="36D36DAF"/>
    <w:rsid w:val="37425EC4"/>
    <w:rsid w:val="37584CDB"/>
    <w:rsid w:val="37591DD1"/>
    <w:rsid w:val="38317CE8"/>
    <w:rsid w:val="386D0525"/>
    <w:rsid w:val="3890604A"/>
    <w:rsid w:val="38AF5DED"/>
    <w:rsid w:val="38BD4FCF"/>
    <w:rsid w:val="38E8705E"/>
    <w:rsid w:val="393D4ED0"/>
    <w:rsid w:val="39921BBC"/>
    <w:rsid w:val="39B17B5C"/>
    <w:rsid w:val="3A235A97"/>
    <w:rsid w:val="3A2731BE"/>
    <w:rsid w:val="3A95483D"/>
    <w:rsid w:val="3B354E03"/>
    <w:rsid w:val="3B4C378C"/>
    <w:rsid w:val="3C1A562E"/>
    <w:rsid w:val="3C7B0651"/>
    <w:rsid w:val="3C9C5B62"/>
    <w:rsid w:val="3CCC4C59"/>
    <w:rsid w:val="3D144C6C"/>
    <w:rsid w:val="3D332AFA"/>
    <w:rsid w:val="3D3D2731"/>
    <w:rsid w:val="3D530135"/>
    <w:rsid w:val="3DBA2C19"/>
    <w:rsid w:val="3DDC3F1A"/>
    <w:rsid w:val="3E076415"/>
    <w:rsid w:val="3E6A0A50"/>
    <w:rsid w:val="3E787FC8"/>
    <w:rsid w:val="3ED803F6"/>
    <w:rsid w:val="3F662517"/>
    <w:rsid w:val="3F6B792F"/>
    <w:rsid w:val="3F991CB1"/>
    <w:rsid w:val="3FB542A3"/>
    <w:rsid w:val="3FDF4B5C"/>
    <w:rsid w:val="40114DBD"/>
    <w:rsid w:val="406B7514"/>
    <w:rsid w:val="40B745A7"/>
    <w:rsid w:val="40E762E9"/>
    <w:rsid w:val="40FE2231"/>
    <w:rsid w:val="42057832"/>
    <w:rsid w:val="42066D85"/>
    <w:rsid w:val="420E4043"/>
    <w:rsid w:val="422912AF"/>
    <w:rsid w:val="42A95169"/>
    <w:rsid w:val="42D96A60"/>
    <w:rsid w:val="43021140"/>
    <w:rsid w:val="4303018E"/>
    <w:rsid w:val="430E6911"/>
    <w:rsid w:val="43572912"/>
    <w:rsid w:val="438A6F4E"/>
    <w:rsid w:val="43E47159"/>
    <w:rsid w:val="4427015D"/>
    <w:rsid w:val="4461570C"/>
    <w:rsid w:val="447C6BA3"/>
    <w:rsid w:val="44BB6494"/>
    <w:rsid w:val="4540253B"/>
    <w:rsid w:val="45E1237B"/>
    <w:rsid w:val="46164591"/>
    <w:rsid w:val="461702B0"/>
    <w:rsid w:val="46A85AC3"/>
    <w:rsid w:val="47412DC8"/>
    <w:rsid w:val="4749051D"/>
    <w:rsid w:val="478663F3"/>
    <w:rsid w:val="47FF3D50"/>
    <w:rsid w:val="48186517"/>
    <w:rsid w:val="48813209"/>
    <w:rsid w:val="488515DB"/>
    <w:rsid w:val="48CE53A5"/>
    <w:rsid w:val="4A0343ED"/>
    <w:rsid w:val="4A0E1D8B"/>
    <w:rsid w:val="4A325DBD"/>
    <w:rsid w:val="4A5E2ADB"/>
    <w:rsid w:val="4B074224"/>
    <w:rsid w:val="4B2258C1"/>
    <w:rsid w:val="4B4F27A7"/>
    <w:rsid w:val="4B4F77C8"/>
    <w:rsid w:val="4BB00572"/>
    <w:rsid w:val="4BF33895"/>
    <w:rsid w:val="4E271720"/>
    <w:rsid w:val="4E671A76"/>
    <w:rsid w:val="4E824294"/>
    <w:rsid w:val="4EE71031"/>
    <w:rsid w:val="4F5345B7"/>
    <w:rsid w:val="4FB40EE3"/>
    <w:rsid w:val="4FDF6D98"/>
    <w:rsid w:val="50F03812"/>
    <w:rsid w:val="511C1685"/>
    <w:rsid w:val="51502E0B"/>
    <w:rsid w:val="521D78D4"/>
    <w:rsid w:val="523D78D8"/>
    <w:rsid w:val="52727234"/>
    <w:rsid w:val="52795C27"/>
    <w:rsid w:val="52861BBE"/>
    <w:rsid w:val="52EF4CB7"/>
    <w:rsid w:val="53295CC5"/>
    <w:rsid w:val="53616954"/>
    <w:rsid w:val="53CC0F2F"/>
    <w:rsid w:val="53E316B8"/>
    <w:rsid w:val="53F30E38"/>
    <w:rsid w:val="54070EB1"/>
    <w:rsid w:val="54231DB7"/>
    <w:rsid w:val="542F267E"/>
    <w:rsid w:val="549034E8"/>
    <w:rsid w:val="54C34AD3"/>
    <w:rsid w:val="55150984"/>
    <w:rsid w:val="555B5474"/>
    <w:rsid w:val="555D22D0"/>
    <w:rsid w:val="55600AAF"/>
    <w:rsid w:val="55720CD8"/>
    <w:rsid w:val="55FE01A9"/>
    <w:rsid w:val="55FF4553"/>
    <w:rsid w:val="562A3CD9"/>
    <w:rsid w:val="56981B14"/>
    <w:rsid w:val="56B06335"/>
    <w:rsid w:val="572A6117"/>
    <w:rsid w:val="572D44FC"/>
    <w:rsid w:val="578C4B51"/>
    <w:rsid w:val="582B0C5D"/>
    <w:rsid w:val="589F7E5E"/>
    <w:rsid w:val="58D47EEF"/>
    <w:rsid w:val="591C1BD1"/>
    <w:rsid w:val="594B3579"/>
    <w:rsid w:val="59AF69E3"/>
    <w:rsid w:val="59B40BD0"/>
    <w:rsid w:val="59D95258"/>
    <w:rsid w:val="59EF767B"/>
    <w:rsid w:val="5A5A51F7"/>
    <w:rsid w:val="5AA34C71"/>
    <w:rsid w:val="5B01003E"/>
    <w:rsid w:val="5B561883"/>
    <w:rsid w:val="5B600462"/>
    <w:rsid w:val="5B767A21"/>
    <w:rsid w:val="5B796FD8"/>
    <w:rsid w:val="5BAE6A53"/>
    <w:rsid w:val="5BDD4D51"/>
    <w:rsid w:val="5C412737"/>
    <w:rsid w:val="5C4C292A"/>
    <w:rsid w:val="5C7121EC"/>
    <w:rsid w:val="5C797F7D"/>
    <w:rsid w:val="5CD024BC"/>
    <w:rsid w:val="5CE869B2"/>
    <w:rsid w:val="5D525D33"/>
    <w:rsid w:val="5D8D7B0C"/>
    <w:rsid w:val="5DB1733F"/>
    <w:rsid w:val="5E28398C"/>
    <w:rsid w:val="5E7A5744"/>
    <w:rsid w:val="5F327E4D"/>
    <w:rsid w:val="5F374497"/>
    <w:rsid w:val="5F97115F"/>
    <w:rsid w:val="60084300"/>
    <w:rsid w:val="60CF0328"/>
    <w:rsid w:val="614D58E8"/>
    <w:rsid w:val="61F277DC"/>
    <w:rsid w:val="624D00FB"/>
    <w:rsid w:val="63263797"/>
    <w:rsid w:val="634B26B2"/>
    <w:rsid w:val="63584BAC"/>
    <w:rsid w:val="638C38FD"/>
    <w:rsid w:val="63B86589"/>
    <w:rsid w:val="63E523DA"/>
    <w:rsid w:val="651A409A"/>
    <w:rsid w:val="654B799C"/>
    <w:rsid w:val="661969F7"/>
    <w:rsid w:val="66DC55E3"/>
    <w:rsid w:val="6735613D"/>
    <w:rsid w:val="67380047"/>
    <w:rsid w:val="675739EC"/>
    <w:rsid w:val="67D539A1"/>
    <w:rsid w:val="681D0580"/>
    <w:rsid w:val="68317508"/>
    <w:rsid w:val="68997CAB"/>
    <w:rsid w:val="68AA26BA"/>
    <w:rsid w:val="68FB5E3D"/>
    <w:rsid w:val="69003E1C"/>
    <w:rsid w:val="69A42DFC"/>
    <w:rsid w:val="6A016DA8"/>
    <w:rsid w:val="6A1D0544"/>
    <w:rsid w:val="6A3207D6"/>
    <w:rsid w:val="6A4C03C4"/>
    <w:rsid w:val="6AB2282E"/>
    <w:rsid w:val="6ABB5767"/>
    <w:rsid w:val="6AEB02DD"/>
    <w:rsid w:val="6B205E53"/>
    <w:rsid w:val="6B600EE3"/>
    <w:rsid w:val="6BAD33CA"/>
    <w:rsid w:val="6BEF1DAA"/>
    <w:rsid w:val="6C203A0B"/>
    <w:rsid w:val="6C3506C8"/>
    <w:rsid w:val="6C977149"/>
    <w:rsid w:val="6CBA317C"/>
    <w:rsid w:val="6D2A14C3"/>
    <w:rsid w:val="6D2D38BC"/>
    <w:rsid w:val="6D3D212E"/>
    <w:rsid w:val="6D535020"/>
    <w:rsid w:val="6DA46835"/>
    <w:rsid w:val="6DB36B91"/>
    <w:rsid w:val="6DB81815"/>
    <w:rsid w:val="6E1E397A"/>
    <w:rsid w:val="6E677940"/>
    <w:rsid w:val="6EAD51BF"/>
    <w:rsid w:val="6EB074FD"/>
    <w:rsid w:val="6ED31D86"/>
    <w:rsid w:val="6F1B1551"/>
    <w:rsid w:val="6F7712B8"/>
    <w:rsid w:val="6F8A613F"/>
    <w:rsid w:val="6F9D4616"/>
    <w:rsid w:val="6FDA25FA"/>
    <w:rsid w:val="701661D2"/>
    <w:rsid w:val="701C7348"/>
    <w:rsid w:val="702311D5"/>
    <w:rsid w:val="70584A5B"/>
    <w:rsid w:val="70D817DD"/>
    <w:rsid w:val="71064D38"/>
    <w:rsid w:val="71FC153F"/>
    <w:rsid w:val="727260C9"/>
    <w:rsid w:val="728856F3"/>
    <w:rsid w:val="739C761C"/>
    <w:rsid w:val="73E55711"/>
    <w:rsid w:val="745A6E07"/>
    <w:rsid w:val="74F63124"/>
    <w:rsid w:val="750A7A6C"/>
    <w:rsid w:val="7517329F"/>
    <w:rsid w:val="752C3465"/>
    <w:rsid w:val="75396761"/>
    <w:rsid w:val="755D45FC"/>
    <w:rsid w:val="75E03B6E"/>
    <w:rsid w:val="76073386"/>
    <w:rsid w:val="760807C6"/>
    <w:rsid w:val="765F76BA"/>
    <w:rsid w:val="76D93A16"/>
    <w:rsid w:val="77505312"/>
    <w:rsid w:val="7755071A"/>
    <w:rsid w:val="77AC319B"/>
    <w:rsid w:val="77D96FB1"/>
    <w:rsid w:val="789F1F26"/>
    <w:rsid w:val="792754FA"/>
    <w:rsid w:val="798024F4"/>
    <w:rsid w:val="799F272C"/>
    <w:rsid w:val="79B317D4"/>
    <w:rsid w:val="79CE3210"/>
    <w:rsid w:val="79D02D9C"/>
    <w:rsid w:val="7A5552B9"/>
    <w:rsid w:val="7ACB6232"/>
    <w:rsid w:val="7B134C61"/>
    <w:rsid w:val="7B4D1917"/>
    <w:rsid w:val="7BFB25B5"/>
    <w:rsid w:val="7C160983"/>
    <w:rsid w:val="7C3A3CDA"/>
    <w:rsid w:val="7C3A7614"/>
    <w:rsid w:val="7C4350E4"/>
    <w:rsid w:val="7CA11994"/>
    <w:rsid w:val="7CF32A51"/>
    <w:rsid w:val="7D974D38"/>
    <w:rsid w:val="7DD558A0"/>
    <w:rsid w:val="7DDC0535"/>
    <w:rsid w:val="7E131C85"/>
    <w:rsid w:val="7E1F7391"/>
    <w:rsid w:val="7E890D5B"/>
    <w:rsid w:val="7E8E4BC4"/>
    <w:rsid w:val="7E9003D8"/>
    <w:rsid w:val="7EFC2AEC"/>
    <w:rsid w:val="7F75022C"/>
    <w:rsid w:val="7F8D51A8"/>
    <w:rsid w:val="7F9C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5">
    <w:name w:val="列出段落1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2018-09-07T05:23:00Z</dcterms:created>
  <dc:creator>面子果实能力者！</dc:creator>
  <cp:lastModifiedBy>面子果实能力者！</cp:lastModifiedBy>
  <dcterms:modified xsi:type="dcterms:W3CDTF">2018-09-12T03:25:53Z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
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Consolas" w:hAnsi="Consolas" w:eastAsia="Consolas"/>
          <w:color w:val="2A00FF"/>
          <w:sz w:val="20"/>
          <w:shd w:val="clear" w:color="auto" w:fill="E8F2FE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每一个接口之前加上/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laundry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 xml:space="preserve">1.1 </w:t>
      </w:r>
      <w:r>
        <w:rPr>
          <w:rFonts w:hint="eastAsia" w:ascii="宋体" w:hAnsi="宋体"/>
          <w:b/>
          <w:color w:val="000000"/>
          <w:sz w:val="24"/>
          <w:szCs w:val="22"/>
          <w:lang w:val="en-US" w:eastAsia="zh-CN"/>
        </w:rPr>
        <w:t>干洗店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提现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insertUsStoreTransaction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usStoreId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干洗店主键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usStoreForMoney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提现金额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usStoreWalletId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钱包主键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usStAccountStyle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交易账号类型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1.支付宝 2.微信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usStServiceCharge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手续费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1.2 干洗店登陆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CheckUsStoreLogin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phone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手机号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usStPassword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usStoreId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干洗店主键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所属社区合伙人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usStShopName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干洗店名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usStAddress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干洗店地址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usStPhone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手机号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usStPassword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登陆密码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usStPayPassword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"usStAuditTime": "2018-10-13T06:43:54.000+0000",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"usStUpdateTime": "2018-10-13T06:43:54.000+0000",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"usStCreateTimeString": "2018-10-09 15:08:09"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1.3 修改密码/(登陆/支付)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updateUsStorePasswordPay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usStoreId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F0D8A8"/>
              </w:rPr>
              <w:t>usStPassword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登陆密码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usStPayPassword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usStAliPayCode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usStWeChatCode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1.4 查看历史订单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queryUsStoreOrder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usStoreId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干洗店主键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pageNum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页数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pbOrUpdateTime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完成时间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"pbOrDressCode": 123456,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"pbOrUpdateTime": "2018-10-13 16:53:14"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1.5 查看干洗店明细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queryUsStoreWalletDetail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usStoreId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干洗店主键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pageNum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页数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usStoreFinanceDetailedId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明细主键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usStoreId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店铺主键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usSfdStyle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操作方式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1.收入 2.支出 3.洗涤消费 4.提现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usSfdPrice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提现金额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usSfdBalance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剩下余额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usSfdCreateTime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"usStoreFinanceDetailedId":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"usSfdStyle": 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"usSfdPrice": 110,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"usSfdBalance": 8898,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"usSfdReason": "提现与手续费总金额:110.0",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"usSfdCreateTime": "2018-10-15 10:54:48"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"usStoreFinanceDetailedId":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"usSfdStyle":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"usSfdPrice": 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"usSfdBalance": 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"usSfdReason": "1:洗涤收入",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"usSfdCreateTime": "2018-10-15 10:55:02"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1.6 查看钱包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queryUsStoreWalletMoney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usStoreId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取送员主键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usStoreWalletId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钱包主键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usSwBalance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余额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"usStoreWalletId":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"usSwBalance": 8788,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"usSwCreateName":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"usSwCreateTime": "2018-10-11T07:07:02.000+0000"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1.7 添加提现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insertUsStoreTransaction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usStoreId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usStoreForMoney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提现金额(不加手续费)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usStoreWalletId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钱包主键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usStAccountStyle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提现方式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1.支付宝 2.微信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400" w:firstLineChars="2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usStServiceCharge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手续费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217D"/>
    <w:rsid w:val="08060F78"/>
    <w:rsid w:val="092761CC"/>
    <w:rsid w:val="0B981904"/>
    <w:rsid w:val="0D12113B"/>
    <w:rsid w:val="0F322BE8"/>
    <w:rsid w:val="0FC37BEA"/>
    <w:rsid w:val="114B6EF9"/>
    <w:rsid w:val="12D1782D"/>
    <w:rsid w:val="137B757E"/>
    <w:rsid w:val="14710E51"/>
    <w:rsid w:val="19E33E9B"/>
    <w:rsid w:val="1B3459C8"/>
    <w:rsid w:val="1CB92004"/>
    <w:rsid w:val="1CE4352B"/>
    <w:rsid w:val="21D242E2"/>
    <w:rsid w:val="249A1D10"/>
    <w:rsid w:val="275777A7"/>
    <w:rsid w:val="2A3801CA"/>
    <w:rsid w:val="2A9072EB"/>
    <w:rsid w:val="2ADF3CFF"/>
    <w:rsid w:val="2BFF37E9"/>
    <w:rsid w:val="2D1249C8"/>
    <w:rsid w:val="300B70F9"/>
    <w:rsid w:val="30324D2B"/>
    <w:rsid w:val="32EF6A07"/>
    <w:rsid w:val="331E5402"/>
    <w:rsid w:val="332D5D67"/>
    <w:rsid w:val="34914D18"/>
    <w:rsid w:val="353B1E1A"/>
    <w:rsid w:val="37DF18F4"/>
    <w:rsid w:val="393D37A2"/>
    <w:rsid w:val="3A7958E8"/>
    <w:rsid w:val="3C541F6C"/>
    <w:rsid w:val="3DA12E6C"/>
    <w:rsid w:val="4015537B"/>
    <w:rsid w:val="41080BFC"/>
    <w:rsid w:val="4272505C"/>
    <w:rsid w:val="4393433A"/>
    <w:rsid w:val="43F93A6B"/>
    <w:rsid w:val="4CC06769"/>
    <w:rsid w:val="51621CC5"/>
    <w:rsid w:val="51936060"/>
    <w:rsid w:val="527A635B"/>
    <w:rsid w:val="55FF1153"/>
    <w:rsid w:val="5695290D"/>
    <w:rsid w:val="57F93260"/>
    <w:rsid w:val="582C363F"/>
    <w:rsid w:val="5F55233B"/>
    <w:rsid w:val="60317FAF"/>
    <w:rsid w:val="6123326A"/>
    <w:rsid w:val="61E33A53"/>
    <w:rsid w:val="66430D5C"/>
    <w:rsid w:val="68C204E0"/>
    <w:rsid w:val="6A925D1E"/>
    <w:rsid w:val="6C3C1CB8"/>
    <w:rsid w:val="6D535020"/>
    <w:rsid w:val="6EE061C5"/>
    <w:rsid w:val="6F5F2D8C"/>
    <w:rsid w:val="6F9E2D66"/>
    <w:rsid w:val="71EB3F46"/>
    <w:rsid w:val="72C85B46"/>
    <w:rsid w:val="731E5DA9"/>
    <w:rsid w:val="73916A6C"/>
    <w:rsid w:val="788D026F"/>
    <w:rsid w:val="7DF66985"/>
    <w:rsid w:val="7EF6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5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2018-10-15T03:06:00Z</dcterms:created>
  <dc:creator>面子果实能力者！</dc:creator>
  <cp:lastModifiedBy>面子果实能力者！</cp:lastModifiedBy>
  <dcterms:modified xsi:type="dcterms:W3CDTF">2018-10-15T03:55:36Z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